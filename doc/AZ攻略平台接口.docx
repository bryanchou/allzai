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614" w:rsidRDefault="00F13614" w:rsidP="005255BE">
      <w:pPr>
        <w:jc w:val="center"/>
        <w:rPr>
          <w:sz w:val="52"/>
          <w:szCs w:val="52"/>
        </w:rPr>
      </w:pPr>
    </w:p>
    <w:p w:rsidR="00F13614" w:rsidRDefault="00F13614" w:rsidP="005255BE">
      <w:pPr>
        <w:jc w:val="center"/>
        <w:rPr>
          <w:sz w:val="52"/>
          <w:szCs w:val="52"/>
        </w:rPr>
      </w:pPr>
      <w:r>
        <w:rPr>
          <w:sz w:val="52"/>
          <w:szCs w:val="52"/>
        </w:rPr>
        <w:t>AZ</w:t>
      </w:r>
      <w:r>
        <w:rPr>
          <w:rFonts w:hint="eastAsia"/>
          <w:sz w:val="52"/>
          <w:szCs w:val="52"/>
        </w:rPr>
        <w:t>攻略平台接口</w:t>
      </w:r>
    </w:p>
    <w:p w:rsidR="00F13614" w:rsidRDefault="00F13614" w:rsidP="005255BE"/>
    <w:p w:rsidR="00F13614" w:rsidRDefault="00F13614" w:rsidP="005255BE"/>
    <w:p w:rsidR="00F13614" w:rsidRDefault="00F13614" w:rsidP="005255BE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请求封装</w:t>
      </w:r>
      <w:r>
        <w:rPr>
          <w:b/>
          <w:sz w:val="30"/>
          <w:szCs w:val="30"/>
        </w:rPr>
        <w:t>:</w:t>
      </w:r>
    </w:p>
    <w:p w:rsidR="00F13614" w:rsidRDefault="00F13614" w:rsidP="005255BE">
      <w:pPr>
        <w:rPr>
          <w:b/>
          <w:sz w:val="30"/>
          <w:szCs w:val="30"/>
        </w:rPr>
      </w:pPr>
    </w:p>
    <w:p w:rsidR="00F13614" w:rsidRDefault="00F13614" w:rsidP="005255BE">
      <w:r>
        <w:tab/>
        <w:t xml:space="preserve">1. </w:t>
      </w:r>
      <w:r>
        <w:rPr>
          <w:rFonts w:hint="eastAsia"/>
        </w:rPr>
        <w:t>所有请求都有封装</w:t>
      </w:r>
      <w:r>
        <w:t>UserAgent(</w:t>
      </w:r>
      <w:r>
        <w:rPr>
          <w:rFonts w:hint="eastAsia"/>
        </w:rPr>
        <w:t>以</w:t>
      </w:r>
      <w:r>
        <w:t>’UA-AZ’</w:t>
      </w:r>
      <w:r>
        <w:rPr>
          <w:rFonts w:hint="eastAsia"/>
        </w:rPr>
        <w:t>结束</w:t>
      </w:r>
      <w:r>
        <w:t xml:space="preserve">), </w:t>
      </w:r>
      <w:r>
        <w:rPr>
          <w:rFonts w:hint="eastAsia"/>
        </w:rPr>
        <w:t>并且不支持</w:t>
      </w:r>
      <w:r>
        <w:t>GET</w:t>
      </w:r>
      <w:r>
        <w:rPr>
          <w:rFonts w:hint="eastAsia"/>
        </w:rPr>
        <w:t>请求</w:t>
      </w:r>
      <w:r>
        <w:t>.</w:t>
      </w:r>
    </w:p>
    <w:p w:rsidR="00F13614" w:rsidRDefault="00F13614" w:rsidP="005255BE">
      <w:r>
        <w:tab/>
      </w:r>
    </w:p>
    <w:p w:rsidR="00F13614" w:rsidRDefault="00F13614" w:rsidP="005255BE">
      <w:pPr>
        <w:ind w:left="720"/>
      </w:pPr>
      <w:r>
        <w:t xml:space="preserve">2. </w:t>
      </w:r>
      <w:r>
        <w:rPr>
          <w:rFonts w:hint="eastAsia"/>
        </w:rPr>
        <w:t>安全接口必须在有登录状态下访问</w:t>
      </w:r>
      <w:r>
        <w:t>, HTTP</w:t>
      </w:r>
      <w:r>
        <w:rPr>
          <w:rFonts w:hint="eastAsia"/>
        </w:rPr>
        <w:t>请求头和参数中均需添加</w:t>
      </w:r>
      <w:r>
        <w:t>tk</w:t>
      </w:r>
      <w:r>
        <w:rPr>
          <w:rFonts w:hint="eastAsia"/>
        </w:rPr>
        <w:t>值</w:t>
      </w:r>
      <w:r>
        <w:t xml:space="preserve">. </w:t>
      </w:r>
    </w:p>
    <w:p w:rsidR="00F13614" w:rsidRDefault="00F13614" w:rsidP="005255BE">
      <w:pPr>
        <w:ind w:left="720"/>
      </w:pPr>
    </w:p>
    <w:p w:rsidR="00F13614" w:rsidRDefault="00F13614" w:rsidP="005255BE">
      <w:pPr>
        <w:ind w:left="720"/>
      </w:pPr>
      <w:r>
        <w:t>3. tk</w:t>
      </w:r>
      <w:r>
        <w:rPr>
          <w:rFonts w:hint="eastAsia"/>
        </w:rPr>
        <w:t>值在用户登录时生成</w:t>
      </w:r>
      <w:r>
        <w:t xml:space="preserve">, </w:t>
      </w:r>
      <w:r>
        <w:rPr>
          <w:rFonts w:hint="eastAsia"/>
        </w:rPr>
        <w:t>加密下标为</w:t>
      </w:r>
      <w:r>
        <w:t>1, tk</w:t>
      </w:r>
      <w:r>
        <w:rPr>
          <w:rFonts w:hint="eastAsia"/>
        </w:rPr>
        <w:t>的最后一位是用户的角色值</w:t>
      </w:r>
      <w:r>
        <w:t>: 0/1.</w:t>
      </w:r>
    </w:p>
    <w:p w:rsidR="00F13614" w:rsidRDefault="00F13614" w:rsidP="005255BE">
      <w:pPr>
        <w:ind w:left="720"/>
      </w:pPr>
    </w:p>
    <w:p w:rsidR="00F13614" w:rsidRDefault="00F13614" w:rsidP="005255BE">
      <w:pPr>
        <w:ind w:firstLine="720"/>
      </w:pPr>
      <w:r>
        <w:t xml:space="preserve">4. </w:t>
      </w:r>
      <w:r>
        <w:rPr>
          <w:rFonts w:hint="eastAsia"/>
        </w:rPr>
        <w:t>需要操作用户数据的接口均有对</w:t>
      </w:r>
      <w:r>
        <w:t>tk</w:t>
      </w:r>
      <w:r>
        <w:rPr>
          <w:rFonts w:hint="eastAsia"/>
        </w:rPr>
        <w:t>值的校验</w:t>
      </w:r>
      <w:r>
        <w:t>, userId</w:t>
      </w:r>
      <w:r>
        <w:rPr>
          <w:rFonts w:hint="eastAsia"/>
        </w:rPr>
        <w:t>和</w:t>
      </w:r>
      <w:r>
        <w:t>tk</w:t>
      </w:r>
      <w:r>
        <w:rPr>
          <w:rFonts w:hint="eastAsia"/>
        </w:rPr>
        <w:t>必须满足同时出现</w:t>
      </w:r>
      <w:r>
        <w:t>.</w:t>
      </w:r>
    </w:p>
    <w:p w:rsidR="00F13614" w:rsidRDefault="00F13614" w:rsidP="005255BE"/>
    <w:p w:rsidR="00F13614" w:rsidRDefault="00F13614" w:rsidP="005255BE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参数加密</w:t>
      </w:r>
      <w:r>
        <w:rPr>
          <w:b/>
          <w:sz w:val="30"/>
          <w:szCs w:val="30"/>
        </w:rPr>
        <w:t>:</w:t>
      </w:r>
    </w:p>
    <w:p w:rsidR="00F13614" w:rsidRDefault="00F13614" w:rsidP="005255BE">
      <w:pPr>
        <w:rPr>
          <w:b/>
          <w:sz w:val="30"/>
          <w:szCs w:val="30"/>
        </w:rPr>
      </w:pPr>
    </w:p>
    <w:p w:rsidR="00F13614" w:rsidRDefault="00F13614" w:rsidP="005255BE">
      <w:pPr>
        <w:ind w:left="720"/>
      </w:pPr>
      <w:r>
        <w:t>1.</w:t>
      </w:r>
      <w:r>
        <w:rPr>
          <w:rFonts w:hint="eastAsia"/>
        </w:rPr>
        <w:t>请求参数串</w:t>
      </w:r>
      <w:r>
        <w:t>3DES</w:t>
      </w:r>
      <w:r>
        <w:rPr>
          <w:rFonts w:hint="eastAsia"/>
        </w:rPr>
        <w:t>加密标识为</w:t>
      </w:r>
      <w:r>
        <w:t>GLL,</w:t>
      </w:r>
      <w:r>
        <w:rPr>
          <w:rFonts w:hint="eastAsia"/>
        </w:rPr>
        <w:t>下标</w:t>
      </w:r>
      <w:r>
        <w:t>:</w:t>
      </w:r>
    </w:p>
    <w:p w:rsidR="00F13614" w:rsidRDefault="00F13614" w:rsidP="005255BE">
      <w:pPr>
        <w:ind w:left="720"/>
      </w:pPr>
      <w:r>
        <w:t xml:space="preserve">index = (new Random().nextInt(ThreeDESUtil.get3desKeyLength() - 1)) + 1; </w:t>
      </w:r>
    </w:p>
    <w:p w:rsidR="00F13614" w:rsidRDefault="00F13614" w:rsidP="005255BE">
      <w:pPr>
        <w:ind w:left="720"/>
      </w:pPr>
    </w:p>
    <w:p w:rsidR="00F13614" w:rsidRDefault="00F13614" w:rsidP="005255BE">
      <w:r>
        <w:tab/>
        <w:t xml:space="preserve">2. </w:t>
      </w:r>
      <w:r>
        <w:rPr>
          <w:rFonts w:hint="eastAsia"/>
        </w:rPr>
        <w:t>响应的结果</w:t>
      </w:r>
      <w:r>
        <w:t>3DES</w:t>
      </w:r>
      <w:r>
        <w:rPr>
          <w:rFonts w:hint="eastAsia"/>
        </w:rPr>
        <w:t>加密</w:t>
      </w:r>
      <w:r>
        <w:t>,</w:t>
      </w:r>
      <w:r>
        <w:rPr>
          <w:rFonts w:hint="eastAsia"/>
        </w:rPr>
        <w:t>下标统一为</w:t>
      </w:r>
      <w:r>
        <w:t>2.</w:t>
      </w:r>
    </w:p>
    <w:p w:rsidR="00F13614" w:rsidRDefault="00F13614" w:rsidP="005255BE">
      <w:r>
        <w:tab/>
      </w:r>
    </w:p>
    <w:p w:rsidR="00F13614" w:rsidRDefault="00F13614" w:rsidP="005255BE">
      <w:r>
        <w:tab/>
        <w:t xml:space="preserve">3. </w:t>
      </w:r>
      <w:r>
        <w:rPr>
          <w:rFonts w:hint="eastAsia"/>
        </w:rPr>
        <w:t>内部参数需要加密的统一为</w:t>
      </w:r>
      <w:r>
        <w:t xml:space="preserve">1, </w:t>
      </w:r>
      <w:r>
        <w:rPr>
          <w:rFonts w:hint="eastAsia"/>
        </w:rPr>
        <w:t>并且下标</w:t>
      </w:r>
      <w:r>
        <w:t>0</w:t>
      </w:r>
      <w:r>
        <w:rPr>
          <w:rFonts w:hint="eastAsia"/>
        </w:rPr>
        <w:t>不可取</w:t>
      </w:r>
      <w:r>
        <w:t>.</w:t>
      </w:r>
    </w:p>
    <w:p w:rsidR="00F13614" w:rsidRDefault="00F13614" w:rsidP="005255BE">
      <w:r>
        <w:tab/>
      </w:r>
    </w:p>
    <w:p w:rsidR="00F13614" w:rsidRDefault="00F13614" w:rsidP="005255BE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接口说明</w:t>
      </w:r>
      <w:r>
        <w:rPr>
          <w:b/>
          <w:sz w:val="30"/>
          <w:szCs w:val="30"/>
        </w:rPr>
        <w:t>:</w:t>
      </w:r>
    </w:p>
    <w:p w:rsidR="00F13614" w:rsidRDefault="00F13614" w:rsidP="005255BE">
      <w:pPr>
        <w:rPr>
          <w:b/>
          <w:sz w:val="30"/>
          <w:szCs w:val="30"/>
        </w:rPr>
      </w:pPr>
    </w:p>
    <w:p w:rsidR="00F13614" w:rsidRDefault="00F13614" w:rsidP="005255BE">
      <w:r>
        <w:t>-1x00:</w:t>
      </w:r>
      <w:r>
        <w:rPr>
          <w:rFonts w:hint="eastAsia"/>
        </w:rPr>
        <w:t>系统错误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71"/>
        <w:gridCol w:w="3542"/>
        <w:gridCol w:w="3543"/>
      </w:tblGrid>
      <w:tr w:rsidR="00F13614" w:rsidTr="003A7F75">
        <w:trPr>
          <w:trHeight w:val="258"/>
        </w:trPr>
        <w:tc>
          <w:tcPr>
            <w:tcW w:w="1771" w:type="dxa"/>
          </w:tcPr>
          <w:p w:rsidR="00F13614" w:rsidRDefault="00F13614">
            <w:r>
              <w:t>result</w:t>
            </w:r>
          </w:p>
        </w:tc>
        <w:tc>
          <w:tcPr>
            <w:tcW w:w="7085" w:type="dxa"/>
            <w:gridSpan w:val="2"/>
          </w:tcPr>
          <w:p w:rsidR="00F13614" w:rsidRDefault="00F13614">
            <w:r>
              <w:t>FALSE</w:t>
            </w:r>
          </w:p>
        </w:tc>
      </w:tr>
      <w:tr w:rsidR="00F13614" w:rsidTr="003A7F75">
        <w:tc>
          <w:tcPr>
            <w:tcW w:w="1771" w:type="dxa"/>
            <w:vMerge w:val="restart"/>
          </w:tcPr>
          <w:p w:rsidR="00F13614" w:rsidRDefault="00F13614">
            <w:r>
              <w:t>code</w:t>
            </w:r>
          </w:p>
        </w:tc>
        <w:tc>
          <w:tcPr>
            <w:tcW w:w="3542" w:type="dxa"/>
          </w:tcPr>
          <w:p w:rsidR="00F13614" w:rsidRDefault="00F13614">
            <w:r>
              <w:t>-1x0000</w:t>
            </w:r>
          </w:p>
        </w:tc>
        <w:tc>
          <w:tcPr>
            <w:tcW w:w="3543" w:type="dxa"/>
          </w:tcPr>
          <w:p w:rsidR="00F13614" w:rsidRDefault="00F13614">
            <w:r>
              <w:rPr>
                <w:rFonts w:hint="eastAsia"/>
              </w:rPr>
              <w:t>不支持</w:t>
            </w:r>
            <w:r>
              <w:t>GET</w:t>
            </w:r>
            <w:r>
              <w:rPr>
                <w:rFonts w:hint="eastAsia"/>
              </w:rPr>
              <w:t>请求</w:t>
            </w:r>
          </w:p>
        </w:tc>
      </w:tr>
      <w:tr w:rsidR="00F13614" w:rsidTr="003A7F75">
        <w:trPr>
          <w:trHeight w:val="120"/>
        </w:trPr>
        <w:tc>
          <w:tcPr>
            <w:tcW w:w="0" w:type="auto"/>
            <w:vMerge/>
            <w:vAlign w:val="center"/>
          </w:tcPr>
          <w:p w:rsidR="00F13614" w:rsidRDefault="00F13614" w:rsidP="003A7F75">
            <w:pPr>
              <w:widowControl/>
              <w:jc w:val="left"/>
            </w:pPr>
          </w:p>
        </w:tc>
        <w:tc>
          <w:tcPr>
            <w:tcW w:w="3542" w:type="dxa"/>
          </w:tcPr>
          <w:p w:rsidR="00F13614" w:rsidRDefault="00F13614">
            <w:r>
              <w:t>-1x0001</w:t>
            </w:r>
          </w:p>
        </w:tc>
        <w:tc>
          <w:tcPr>
            <w:tcW w:w="3543" w:type="dxa"/>
          </w:tcPr>
          <w:p w:rsidR="00F13614" w:rsidRDefault="00F13614">
            <w:r>
              <w:rPr>
                <w:rFonts w:hint="eastAsia"/>
              </w:rPr>
              <w:t>系统封装</w:t>
            </w:r>
            <w:r>
              <w:t>/</w:t>
            </w:r>
            <w:r>
              <w:rPr>
                <w:rFonts w:hint="eastAsia"/>
              </w:rPr>
              <w:t>检查异常</w:t>
            </w:r>
          </w:p>
        </w:tc>
      </w:tr>
      <w:tr w:rsidR="00F13614" w:rsidTr="003A7F75">
        <w:trPr>
          <w:trHeight w:val="120"/>
        </w:trPr>
        <w:tc>
          <w:tcPr>
            <w:tcW w:w="0" w:type="auto"/>
            <w:vMerge/>
            <w:vAlign w:val="center"/>
          </w:tcPr>
          <w:p w:rsidR="00F13614" w:rsidRDefault="00F13614" w:rsidP="003A7F75">
            <w:pPr>
              <w:widowControl/>
              <w:jc w:val="left"/>
            </w:pPr>
          </w:p>
        </w:tc>
        <w:tc>
          <w:tcPr>
            <w:tcW w:w="3542" w:type="dxa"/>
          </w:tcPr>
          <w:p w:rsidR="00F13614" w:rsidRDefault="00F13614">
            <w:r>
              <w:t>-1x0002</w:t>
            </w:r>
          </w:p>
        </w:tc>
        <w:tc>
          <w:tcPr>
            <w:tcW w:w="3543" w:type="dxa"/>
          </w:tcPr>
          <w:p w:rsidR="00F13614" w:rsidRDefault="00F13614">
            <w:r>
              <w:rPr>
                <w:rFonts w:hint="eastAsia"/>
              </w:rPr>
              <w:t>处理请求异常</w:t>
            </w:r>
          </w:p>
        </w:tc>
      </w:tr>
      <w:tr w:rsidR="00F13614" w:rsidTr="003A7F75">
        <w:tc>
          <w:tcPr>
            <w:tcW w:w="0" w:type="auto"/>
            <w:vMerge/>
            <w:vAlign w:val="center"/>
          </w:tcPr>
          <w:p w:rsidR="00F13614" w:rsidRDefault="00F13614" w:rsidP="003A7F75">
            <w:pPr>
              <w:widowControl/>
              <w:jc w:val="left"/>
            </w:pPr>
          </w:p>
        </w:tc>
        <w:tc>
          <w:tcPr>
            <w:tcW w:w="3542" w:type="dxa"/>
          </w:tcPr>
          <w:p w:rsidR="00F13614" w:rsidRDefault="00F13614">
            <w:r>
              <w:t>-1x0003</w:t>
            </w:r>
          </w:p>
        </w:tc>
        <w:tc>
          <w:tcPr>
            <w:tcW w:w="3543" w:type="dxa"/>
          </w:tcPr>
          <w:p w:rsidR="00F13614" w:rsidRDefault="00F13614">
            <w:r>
              <w:rPr>
                <w:rFonts w:hint="eastAsia"/>
              </w:rPr>
              <w:t>随机加密下标错误</w:t>
            </w:r>
          </w:p>
        </w:tc>
      </w:tr>
      <w:tr w:rsidR="00F13614" w:rsidTr="003A7F75">
        <w:trPr>
          <w:trHeight w:val="80"/>
        </w:trPr>
        <w:tc>
          <w:tcPr>
            <w:tcW w:w="0" w:type="auto"/>
            <w:vMerge/>
            <w:vAlign w:val="center"/>
          </w:tcPr>
          <w:p w:rsidR="00F13614" w:rsidRDefault="00F13614" w:rsidP="003A7F75">
            <w:pPr>
              <w:widowControl/>
              <w:jc w:val="left"/>
            </w:pPr>
          </w:p>
        </w:tc>
        <w:tc>
          <w:tcPr>
            <w:tcW w:w="3542" w:type="dxa"/>
          </w:tcPr>
          <w:p w:rsidR="00F13614" w:rsidRDefault="00F13614">
            <w:r>
              <w:t>-1x0004</w:t>
            </w:r>
          </w:p>
        </w:tc>
        <w:tc>
          <w:tcPr>
            <w:tcW w:w="3543" w:type="dxa"/>
          </w:tcPr>
          <w:p w:rsidR="00F13614" w:rsidRDefault="00F13614">
            <w:r>
              <w:rPr>
                <w:rFonts w:hint="eastAsia"/>
              </w:rPr>
              <w:t>接口中没有任何参数</w:t>
            </w:r>
          </w:p>
        </w:tc>
      </w:tr>
      <w:tr w:rsidR="00F13614" w:rsidTr="003A7F75">
        <w:trPr>
          <w:trHeight w:val="80"/>
        </w:trPr>
        <w:tc>
          <w:tcPr>
            <w:tcW w:w="0" w:type="auto"/>
            <w:vMerge/>
            <w:vAlign w:val="center"/>
          </w:tcPr>
          <w:p w:rsidR="00F13614" w:rsidRDefault="00F13614" w:rsidP="003A7F75">
            <w:pPr>
              <w:widowControl/>
              <w:jc w:val="left"/>
            </w:pPr>
          </w:p>
        </w:tc>
        <w:tc>
          <w:tcPr>
            <w:tcW w:w="3542" w:type="dxa"/>
          </w:tcPr>
          <w:p w:rsidR="00F13614" w:rsidRDefault="00F13614">
            <w:r>
              <w:t>-1x0005</w:t>
            </w:r>
          </w:p>
        </w:tc>
        <w:tc>
          <w:tcPr>
            <w:tcW w:w="3543" w:type="dxa"/>
          </w:tcPr>
          <w:p w:rsidR="00F13614" w:rsidRDefault="00F13614">
            <w:r>
              <w:rPr>
                <w:rFonts w:hint="eastAsia"/>
              </w:rPr>
              <w:t>请求参数错误</w:t>
            </w:r>
          </w:p>
        </w:tc>
      </w:tr>
      <w:tr w:rsidR="00F13614" w:rsidTr="003A7F75">
        <w:trPr>
          <w:trHeight w:val="60"/>
        </w:trPr>
        <w:tc>
          <w:tcPr>
            <w:tcW w:w="0" w:type="auto"/>
            <w:vMerge/>
            <w:vAlign w:val="center"/>
          </w:tcPr>
          <w:p w:rsidR="00F13614" w:rsidRDefault="00F13614" w:rsidP="003A7F75">
            <w:pPr>
              <w:widowControl/>
              <w:jc w:val="left"/>
            </w:pPr>
          </w:p>
        </w:tc>
        <w:tc>
          <w:tcPr>
            <w:tcW w:w="3542" w:type="dxa"/>
          </w:tcPr>
          <w:p w:rsidR="00F13614" w:rsidRDefault="00F13614">
            <w:r>
              <w:t>-1x0006</w:t>
            </w:r>
          </w:p>
        </w:tc>
        <w:tc>
          <w:tcPr>
            <w:tcW w:w="3543" w:type="dxa"/>
          </w:tcPr>
          <w:p w:rsidR="00F13614" w:rsidRDefault="00F13614">
            <w:r>
              <w:t>User-Agent</w:t>
            </w:r>
            <w:r>
              <w:rPr>
                <w:rFonts w:hint="eastAsia"/>
              </w:rPr>
              <w:t>没有封装</w:t>
            </w:r>
          </w:p>
        </w:tc>
      </w:tr>
      <w:tr w:rsidR="00F13614" w:rsidTr="003A7F75">
        <w:trPr>
          <w:trHeight w:val="60"/>
        </w:trPr>
        <w:tc>
          <w:tcPr>
            <w:tcW w:w="0" w:type="auto"/>
            <w:vMerge/>
            <w:vAlign w:val="center"/>
          </w:tcPr>
          <w:p w:rsidR="00F13614" w:rsidRDefault="00F13614" w:rsidP="003A7F75">
            <w:pPr>
              <w:widowControl/>
              <w:jc w:val="left"/>
            </w:pPr>
          </w:p>
        </w:tc>
        <w:tc>
          <w:tcPr>
            <w:tcW w:w="3542" w:type="dxa"/>
          </w:tcPr>
          <w:p w:rsidR="00F13614" w:rsidRDefault="00F13614" w:rsidP="003A7F75">
            <w:pPr>
              <w:tabs>
                <w:tab w:val="center" w:pos="1663"/>
              </w:tabs>
            </w:pPr>
            <w:r>
              <w:t>-1x0007</w:t>
            </w:r>
          </w:p>
        </w:tc>
        <w:tc>
          <w:tcPr>
            <w:tcW w:w="3543" w:type="dxa"/>
          </w:tcPr>
          <w:p w:rsidR="00F13614" w:rsidRDefault="00F13614">
            <w:r>
              <w:t>User-Agent</w:t>
            </w:r>
            <w:r>
              <w:rPr>
                <w:rFonts w:hint="eastAsia"/>
              </w:rPr>
              <w:t>检查错误</w:t>
            </w:r>
          </w:p>
        </w:tc>
      </w:tr>
      <w:tr w:rsidR="00F13614" w:rsidTr="003A7F75">
        <w:trPr>
          <w:trHeight w:val="60"/>
        </w:trPr>
        <w:tc>
          <w:tcPr>
            <w:tcW w:w="0" w:type="auto"/>
            <w:vMerge/>
            <w:vAlign w:val="center"/>
          </w:tcPr>
          <w:p w:rsidR="00F13614" w:rsidRDefault="00F13614" w:rsidP="003A7F75">
            <w:pPr>
              <w:widowControl/>
              <w:jc w:val="left"/>
            </w:pPr>
          </w:p>
        </w:tc>
        <w:tc>
          <w:tcPr>
            <w:tcW w:w="3542" w:type="dxa"/>
          </w:tcPr>
          <w:p w:rsidR="00F13614" w:rsidRDefault="00F13614">
            <w:r>
              <w:t>-1x0008</w:t>
            </w:r>
          </w:p>
        </w:tc>
        <w:tc>
          <w:tcPr>
            <w:tcW w:w="3543" w:type="dxa"/>
          </w:tcPr>
          <w:p w:rsidR="00F13614" w:rsidRDefault="00F13614">
            <w:r>
              <w:rPr>
                <w:rFonts w:hint="eastAsia"/>
              </w:rPr>
              <w:t>用户的</w:t>
            </w:r>
            <w:r>
              <w:t>tk</w:t>
            </w:r>
            <w:r>
              <w:rPr>
                <w:rFonts w:hint="eastAsia"/>
              </w:rPr>
              <w:t>检查不通过</w:t>
            </w:r>
          </w:p>
        </w:tc>
      </w:tr>
      <w:tr w:rsidR="00F13614" w:rsidTr="003A7F75">
        <w:trPr>
          <w:trHeight w:val="80"/>
        </w:trPr>
        <w:tc>
          <w:tcPr>
            <w:tcW w:w="0" w:type="auto"/>
            <w:vMerge/>
            <w:vAlign w:val="center"/>
          </w:tcPr>
          <w:p w:rsidR="00F13614" w:rsidRDefault="00F13614" w:rsidP="003A7F75">
            <w:pPr>
              <w:widowControl/>
              <w:jc w:val="left"/>
            </w:pPr>
          </w:p>
        </w:tc>
        <w:tc>
          <w:tcPr>
            <w:tcW w:w="3542" w:type="dxa"/>
          </w:tcPr>
          <w:p w:rsidR="00F13614" w:rsidRDefault="00F13614">
            <w:r>
              <w:t>-1x0009</w:t>
            </w:r>
          </w:p>
        </w:tc>
        <w:tc>
          <w:tcPr>
            <w:tcW w:w="3543" w:type="dxa"/>
          </w:tcPr>
          <w:p w:rsidR="00F13614" w:rsidRDefault="00F13614">
            <w:r>
              <w:rPr>
                <w:rFonts w:hint="eastAsia"/>
              </w:rPr>
              <w:t>必填参数不完整</w:t>
            </w:r>
          </w:p>
        </w:tc>
      </w:tr>
      <w:tr w:rsidR="00F13614" w:rsidTr="003A7F75">
        <w:trPr>
          <w:trHeight w:val="219"/>
        </w:trPr>
        <w:tc>
          <w:tcPr>
            <w:tcW w:w="1771" w:type="dxa"/>
          </w:tcPr>
          <w:p w:rsidR="00F13614" w:rsidRDefault="00F13614">
            <w:r>
              <w:t>info</w:t>
            </w:r>
          </w:p>
        </w:tc>
        <w:tc>
          <w:tcPr>
            <w:tcW w:w="7085" w:type="dxa"/>
            <w:gridSpan w:val="2"/>
          </w:tcPr>
          <w:p w:rsidR="00F13614" w:rsidRDefault="00F13614">
            <w:r>
              <w:rPr>
                <w:rFonts w:hint="eastAsia"/>
              </w:rPr>
              <w:t>错误描述</w:t>
            </w:r>
          </w:p>
        </w:tc>
      </w:tr>
    </w:tbl>
    <w:p w:rsidR="00F13614" w:rsidRDefault="00F13614" w:rsidP="005255BE"/>
    <w:p w:rsidR="00F13614" w:rsidRDefault="00F13614" w:rsidP="005255BE"/>
    <w:p w:rsidR="00F13614" w:rsidRDefault="00F13614" w:rsidP="005255BE"/>
    <w:p w:rsidR="00F13614" w:rsidRDefault="00F13614" w:rsidP="005255BE">
      <w:r>
        <w:t>Ax00:</w:t>
      </w:r>
      <w:r>
        <w:rPr>
          <w:rFonts w:hint="eastAsia"/>
        </w:rPr>
        <w:t>设备上报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71"/>
        <w:gridCol w:w="1771"/>
        <w:gridCol w:w="1771"/>
        <w:gridCol w:w="3543"/>
      </w:tblGrid>
      <w:tr w:rsidR="00F13614" w:rsidTr="003A7F75">
        <w:trPr>
          <w:trHeight w:val="258"/>
        </w:trPr>
        <w:tc>
          <w:tcPr>
            <w:tcW w:w="1771" w:type="dxa"/>
          </w:tcPr>
          <w:p w:rsidR="00F13614" w:rsidRDefault="00F13614">
            <w:r>
              <w:rPr>
                <w:rFonts w:hint="eastAsia"/>
              </w:rPr>
              <w:t>功能描述</w:t>
            </w:r>
          </w:p>
        </w:tc>
        <w:tc>
          <w:tcPr>
            <w:tcW w:w="7085" w:type="dxa"/>
            <w:gridSpan w:val="3"/>
          </w:tcPr>
          <w:p w:rsidR="00F13614" w:rsidRDefault="00F13614">
            <w:r>
              <w:rPr>
                <w:rFonts w:hint="eastAsia"/>
              </w:rPr>
              <w:t>设备上报</w:t>
            </w:r>
          </w:p>
        </w:tc>
      </w:tr>
      <w:tr w:rsidR="00F13614" w:rsidTr="003A7F75">
        <w:trPr>
          <w:trHeight w:val="258"/>
        </w:trPr>
        <w:tc>
          <w:tcPr>
            <w:tcW w:w="1771" w:type="dxa"/>
          </w:tcPr>
          <w:p w:rsidR="00F13614" w:rsidRDefault="00F13614">
            <w:r>
              <w:rPr>
                <w:rFonts w:hint="eastAsia"/>
              </w:rPr>
              <w:t>接口名称</w:t>
            </w:r>
          </w:p>
        </w:tc>
        <w:tc>
          <w:tcPr>
            <w:tcW w:w="7085" w:type="dxa"/>
            <w:gridSpan w:val="3"/>
          </w:tcPr>
          <w:p w:rsidR="00F13614" w:rsidRDefault="00F13614">
            <w:r>
              <w:t>/public/deviceUser</w:t>
            </w:r>
          </w:p>
        </w:tc>
      </w:tr>
      <w:tr w:rsidR="00F13614" w:rsidTr="003A7F75">
        <w:tc>
          <w:tcPr>
            <w:tcW w:w="1771" w:type="dxa"/>
            <w:vMerge w:val="restart"/>
          </w:tcPr>
          <w:p w:rsidR="00F13614" w:rsidRDefault="00F13614">
            <w:r>
              <w:rPr>
                <w:rFonts w:hint="eastAsia"/>
              </w:rPr>
              <w:t>请求参数</w:t>
            </w:r>
          </w:p>
        </w:tc>
        <w:tc>
          <w:tcPr>
            <w:tcW w:w="1771" w:type="dxa"/>
          </w:tcPr>
          <w:p w:rsidR="00F13614" w:rsidRDefault="00F13614">
            <w:r>
              <w:t>imei</w:t>
            </w:r>
          </w:p>
        </w:tc>
        <w:tc>
          <w:tcPr>
            <w:tcW w:w="1771" w:type="dxa"/>
          </w:tcPr>
          <w:p w:rsidR="00F13614" w:rsidRDefault="00F13614">
            <w:r>
              <w:rPr>
                <w:rFonts w:hint="eastAsia"/>
              </w:rPr>
              <w:t>必填</w:t>
            </w:r>
          </w:p>
        </w:tc>
        <w:tc>
          <w:tcPr>
            <w:tcW w:w="3543" w:type="dxa"/>
          </w:tcPr>
          <w:p w:rsidR="00F13614" w:rsidRDefault="00F13614">
            <w:r>
              <w:t>IMEI</w:t>
            </w:r>
          </w:p>
        </w:tc>
      </w:tr>
      <w:tr w:rsidR="00F13614" w:rsidTr="003A7F75">
        <w:trPr>
          <w:trHeight w:val="120"/>
        </w:trPr>
        <w:tc>
          <w:tcPr>
            <w:tcW w:w="0" w:type="auto"/>
            <w:vMerge/>
            <w:vAlign w:val="center"/>
          </w:tcPr>
          <w:p w:rsidR="00F13614" w:rsidRDefault="00F13614" w:rsidP="003A7F75">
            <w:pPr>
              <w:widowControl/>
              <w:jc w:val="left"/>
            </w:pPr>
          </w:p>
        </w:tc>
        <w:tc>
          <w:tcPr>
            <w:tcW w:w="1771" w:type="dxa"/>
          </w:tcPr>
          <w:p w:rsidR="00F13614" w:rsidRDefault="00F13614">
            <w:r>
              <w:t>mac</w:t>
            </w:r>
          </w:p>
        </w:tc>
        <w:tc>
          <w:tcPr>
            <w:tcW w:w="1771" w:type="dxa"/>
          </w:tcPr>
          <w:p w:rsidR="00F13614" w:rsidRDefault="00F13614">
            <w:r>
              <w:rPr>
                <w:rFonts w:hint="eastAsia"/>
              </w:rPr>
              <w:t>必填</w:t>
            </w:r>
          </w:p>
        </w:tc>
        <w:tc>
          <w:tcPr>
            <w:tcW w:w="3543" w:type="dxa"/>
          </w:tcPr>
          <w:p w:rsidR="00F13614" w:rsidRDefault="00F13614">
            <w:r>
              <w:t>MAC</w:t>
            </w:r>
          </w:p>
        </w:tc>
      </w:tr>
      <w:tr w:rsidR="00F13614" w:rsidTr="003A7F75">
        <w:trPr>
          <w:trHeight w:val="120"/>
        </w:trPr>
        <w:tc>
          <w:tcPr>
            <w:tcW w:w="0" w:type="auto"/>
            <w:vMerge/>
            <w:vAlign w:val="center"/>
          </w:tcPr>
          <w:p w:rsidR="00F13614" w:rsidRDefault="00F13614" w:rsidP="003A7F75">
            <w:pPr>
              <w:widowControl/>
              <w:jc w:val="left"/>
            </w:pPr>
          </w:p>
        </w:tc>
        <w:tc>
          <w:tcPr>
            <w:tcW w:w="1771" w:type="dxa"/>
          </w:tcPr>
          <w:p w:rsidR="00F13614" w:rsidRDefault="00F13614">
            <w:r>
              <w:t>ver</w:t>
            </w:r>
          </w:p>
        </w:tc>
        <w:tc>
          <w:tcPr>
            <w:tcW w:w="1771" w:type="dxa"/>
          </w:tcPr>
          <w:p w:rsidR="00F13614" w:rsidRDefault="00F13614">
            <w:r>
              <w:rPr>
                <w:rFonts w:hint="eastAsia"/>
              </w:rPr>
              <w:t>必填</w:t>
            </w:r>
          </w:p>
        </w:tc>
        <w:tc>
          <w:tcPr>
            <w:tcW w:w="3543" w:type="dxa"/>
          </w:tcPr>
          <w:p w:rsidR="00F13614" w:rsidRDefault="00F13614">
            <w:r>
              <w:t>APP</w:t>
            </w:r>
            <w:r>
              <w:rPr>
                <w:rFonts w:hint="eastAsia"/>
              </w:rPr>
              <w:t>版本</w:t>
            </w:r>
          </w:p>
        </w:tc>
      </w:tr>
      <w:tr w:rsidR="00F13614" w:rsidTr="003A7F75">
        <w:tc>
          <w:tcPr>
            <w:tcW w:w="0" w:type="auto"/>
            <w:vMerge/>
            <w:vAlign w:val="center"/>
          </w:tcPr>
          <w:p w:rsidR="00F13614" w:rsidRDefault="00F13614" w:rsidP="003A7F75">
            <w:pPr>
              <w:widowControl/>
              <w:jc w:val="left"/>
            </w:pPr>
          </w:p>
        </w:tc>
        <w:tc>
          <w:tcPr>
            <w:tcW w:w="1771" w:type="dxa"/>
          </w:tcPr>
          <w:p w:rsidR="00F13614" w:rsidRDefault="00F13614">
            <w:r>
              <w:t>platform</w:t>
            </w:r>
          </w:p>
        </w:tc>
        <w:tc>
          <w:tcPr>
            <w:tcW w:w="1771" w:type="dxa"/>
          </w:tcPr>
          <w:p w:rsidR="00F13614" w:rsidRDefault="00F13614">
            <w:r>
              <w:rPr>
                <w:rFonts w:hint="eastAsia"/>
              </w:rPr>
              <w:t>必填</w:t>
            </w:r>
          </w:p>
        </w:tc>
        <w:tc>
          <w:tcPr>
            <w:tcW w:w="3543" w:type="dxa"/>
          </w:tcPr>
          <w:p w:rsidR="00F13614" w:rsidRDefault="00F13614">
            <w:r>
              <w:rPr>
                <w:rFonts w:hint="eastAsia"/>
              </w:rPr>
              <w:t>平台</w:t>
            </w:r>
          </w:p>
        </w:tc>
      </w:tr>
      <w:tr w:rsidR="00F13614" w:rsidTr="003A7F75">
        <w:trPr>
          <w:trHeight w:val="80"/>
        </w:trPr>
        <w:tc>
          <w:tcPr>
            <w:tcW w:w="0" w:type="auto"/>
            <w:vMerge/>
            <w:vAlign w:val="center"/>
          </w:tcPr>
          <w:p w:rsidR="00F13614" w:rsidRDefault="00F13614" w:rsidP="003A7F75">
            <w:pPr>
              <w:widowControl/>
              <w:jc w:val="left"/>
            </w:pPr>
          </w:p>
        </w:tc>
        <w:tc>
          <w:tcPr>
            <w:tcW w:w="3542" w:type="dxa"/>
            <w:gridSpan w:val="2"/>
          </w:tcPr>
          <w:p w:rsidR="00F13614" w:rsidRDefault="00F13614">
            <w:r>
              <w:t>iccid</w:t>
            </w:r>
          </w:p>
        </w:tc>
        <w:tc>
          <w:tcPr>
            <w:tcW w:w="3543" w:type="dxa"/>
          </w:tcPr>
          <w:p w:rsidR="00F13614" w:rsidRDefault="00F13614">
            <w:r>
              <w:t>ICCID</w:t>
            </w:r>
          </w:p>
        </w:tc>
      </w:tr>
      <w:tr w:rsidR="00F13614" w:rsidTr="003A7F75">
        <w:trPr>
          <w:trHeight w:val="80"/>
        </w:trPr>
        <w:tc>
          <w:tcPr>
            <w:tcW w:w="0" w:type="auto"/>
            <w:vMerge/>
            <w:vAlign w:val="center"/>
          </w:tcPr>
          <w:p w:rsidR="00F13614" w:rsidRDefault="00F13614" w:rsidP="003A7F75">
            <w:pPr>
              <w:widowControl/>
              <w:jc w:val="left"/>
            </w:pPr>
          </w:p>
        </w:tc>
        <w:tc>
          <w:tcPr>
            <w:tcW w:w="3542" w:type="dxa"/>
            <w:gridSpan w:val="2"/>
          </w:tcPr>
          <w:p w:rsidR="00F13614" w:rsidRDefault="00F13614">
            <w:r>
              <w:t>brand</w:t>
            </w:r>
          </w:p>
        </w:tc>
        <w:tc>
          <w:tcPr>
            <w:tcW w:w="3543" w:type="dxa"/>
          </w:tcPr>
          <w:p w:rsidR="00F13614" w:rsidRDefault="00F13614">
            <w:r>
              <w:rPr>
                <w:rFonts w:hint="eastAsia"/>
              </w:rPr>
              <w:t>品牌</w:t>
            </w:r>
          </w:p>
        </w:tc>
      </w:tr>
      <w:tr w:rsidR="00F13614" w:rsidTr="003A7F75">
        <w:trPr>
          <w:trHeight w:val="60"/>
        </w:trPr>
        <w:tc>
          <w:tcPr>
            <w:tcW w:w="0" w:type="auto"/>
            <w:vMerge/>
            <w:vAlign w:val="center"/>
          </w:tcPr>
          <w:p w:rsidR="00F13614" w:rsidRDefault="00F13614" w:rsidP="003A7F75">
            <w:pPr>
              <w:widowControl/>
              <w:jc w:val="left"/>
            </w:pPr>
          </w:p>
        </w:tc>
        <w:tc>
          <w:tcPr>
            <w:tcW w:w="3542" w:type="dxa"/>
            <w:gridSpan w:val="2"/>
          </w:tcPr>
          <w:p w:rsidR="00F13614" w:rsidRDefault="00F13614">
            <w:r>
              <w:t>model</w:t>
            </w:r>
          </w:p>
        </w:tc>
        <w:tc>
          <w:tcPr>
            <w:tcW w:w="3543" w:type="dxa"/>
          </w:tcPr>
          <w:p w:rsidR="00F13614" w:rsidRDefault="00F13614">
            <w:r>
              <w:rPr>
                <w:rFonts w:hint="eastAsia"/>
              </w:rPr>
              <w:t>型号</w:t>
            </w:r>
          </w:p>
        </w:tc>
      </w:tr>
      <w:tr w:rsidR="00F13614" w:rsidTr="003A7F75">
        <w:trPr>
          <w:trHeight w:val="60"/>
        </w:trPr>
        <w:tc>
          <w:tcPr>
            <w:tcW w:w="0" w:type="auto"/>
            <w:vMerge/>
            <w:vAlign w:val="center"/>
          </w:tcPr>
          <w:p w:rsidR="00F13614" w:rsidRDefault="00F13614" w:rsidP="003A7F75">
            <w:pPr>
              <w:widowControl/>
              <w:jc w:val="left"/>
            </w:pPr>
          </w:p>
        </w:tc>
        <w:tc>
          <w:tcPr>
            <w:tcW w:w="1771" w:type="dxa"/>
          </w:tcPr>
          <w:p w:rsidR="00F13614" w:rsidRDefault="00F13614" w:rsidP="003A7F75">
            <w:pPr>
              <w:tabs>
                <w:tab w:val="center" w:pos="1663"/>
              </w:tabs>
            </w:pPr>
            <w:r>
              <w:t>osType</w:t>
            </w:r>
          </w:p>
        </w:tc>
        <w:tc>
          <w:tcPr>
            <w:tcW w:w="1771" w:type="dxa"/>
          </w:tcPr>
          <w:p w:rsidR="00F13614" w:rsidRDefault="00F13614" w:rsidP="003A7F75">
            <w:pPr>
              <w:tabs>
                <w:tab w:val="center" w:pos="1663"/>
              </w:tabs>
            </w:pPr>
            <w:r>
              <w:rPr>
                <w:rFonts w:hint="eastAsia"/>
              </w:rPr>
              <w:t>必填</w:t>
            </w:r>
          </w:p>
        </w:tc>
        <w:tc>
          <w:tcPr>
            <w:tcW w:w="3543" w:type="dxa"/>
          </w:tcPr>
          <w:p w:rsidR="00F13614" w:rsidRDefault="00F13614">
            <w:r>
              <w:rPr>
                <w:rFonts w:hint="eastAsia"/>
              </w:rPr>
              <w:t>手机系统</w:t>
            </w:r>
          </w:p>
        </w:tc>
      </w:tr>
      <w:tr w:rsidR="00F13614" w:rsidTr="003A7F75">
        <w:trPr>
          <w:trHeight w:val="60"/>
        </w:trPr>
        <w:tc>
          <w:tcPr>
            <w:tcW w:w="0" w:type="auto"/>
            <w:vMerge/>
            <w:vAlign w:val="center"/>
          </w:tcPr>
          <w:p w:rsidR="00F13614" w:rsidRDefault="00F13614" w:rsidP="003A7F75">
            <w:pPr>
              <w:widowControl/>
              <w:jc w:val="left"/>
            </w:pPr>
          </w:p>
        </w:tc>
        <w:tc>
          <w:tcPr>
            <w:tcW w:w="3542" w:type="dxa"/>
            <w:gridSpan w:val="2"/>
          </w:tcPr>
          <w:p w:rsidR="00F13614" w:rsidRDefault="00F13614">
            <w:r>
              <w:t>imsi</w:t>
            </w:r>
          </w:p>
        </w:tc>
        <w:tc>
          <w:tcPr>
            <w:tcW w:w="3543" w:type="dxa"/>
          </w:tcPr>
          <w:p w:rsidR="00F13614" w:rsidRDefault="00F13614">
            <w:r>
              <w:t>IMSI</w:t>
            </w:r>
          </w:p>
        </w:tc>
      </w:tr>
      <w:tr w:rsidR="00F13614" w:rsidTr="003A7F75">
        <w:trPr>
          <w:trHeight w:val="80"/>
        </w:trPr>
        <w:tc>
          <w:tcPr>
            <w:tcW w:w="0" w:type="auto"/>
            <w:vMerge/>
            <w:vAlign w:val="center"/>
          </w:tcPr>
          <w:p w:rsidR="00F13614" w:rsidRDefault="00F13614" w:rsidP="003A7F75">
            <w:pPr>
              <w:widowControl/>
              <w:jc w:val="left"/>
            </w:pPr>
          </w:p>
        </w:tc>
        <w:tc>
          <w:tcPr>
            <w:tcW w:w="3542" w:type="dxa"/>
            <w:gridSpan w:val="2"/>
          </w:tcPr>
          <w:p w:rsidR="00F13614" w:rsidRDefault="00F13614">
            <w:r>
              <w:t>version</w:t>
            </w:r>
          </w:p>
        </w:tc>
        <w:tc>
          <w:tcPr>
            <w:tcW w:w="3543" w:type="dxa"/>
          </w:tcPr>
          <w:p w:rsidR="00F13614" w:rsidRDefault="00F13614">
            <w:r>
              <w:rPr>
                <w:rFonts w:hint="eastAsia"/>
              </w:rPr>
              <w:t>系统版本</w:t>
            </w:r>
          </w:p>
        </w:tc>
      </w:tr>
      <w:tr w:rsidR="00F13614" w:rsidTr="003A7F75">
        <w:trPr>
          <w:trHeight w:val="80"/>
        </w:trPr>
        <w:tc>
          <w:tcPr>
            <w:tcW w:w="0" w:type="auto"/>
            <w:vMerge/>
            <w:vAlign w:val="center"/>
          </w:tcPr>
          <w:p w:rsidR="00F13614" w:rsidRDefault="00F13614" w:rsidP="003A7F75">
            <w:pPr>
              <w:widowControl/>
              <w:jc w:val="left"/>
            </w:pPr>
          </w:p>
        </w:tc>
        <w:tc>
          <w:tcPr>
            <w:tcW w:w="3542" w:type="dxa"/>
            <w:gridSpan w:val="2"/>
          </w:tcPr>
          <w:p w:rsidR="00F13614" w:rsidRDefault="00F13614">
            <w:r>
              <w:t>androidId</w:t>
            </w:r>
          </w:p>
        </w:tc>
        <w:tc>
          <w:tcPr>
            <w:tcW w:w="3543" w:type="dxa"/>
          </w:tcPr>
          <w:p w:rsidR="00F13614" w:rsidRDefault="00F13614">
            <w:r>
              <w:rPr>
                <w:rFonts w:hint="eastAsia"/>
              </w:rPr>
              <w:t>安卓</w:t>
            </w:r>
            <w:r>
              <w:t>ID</w:t>
            </w:r>
          </w:p>
        </w:tc>
      </w:tr>
      <w:tr w:rsidR="00F13614" w:rsidTr="003A7F75">
        <w:trPr>
          <w:trHeight w:val="120"/>
        </w:trPr>
        <w:tc>
          <w:tcPr>
            <w:tcW w:w="0" w:type="auto"/>
            <w:vMerge/>
            <w:vAlign w:val="center"/>
          </w:tcPr>
          <w:p w:rsidR="00F13614" w:rsidRDefault="00F13614" w:rsidP="003A7F75">
            <w:pPr>
              <w:widowControl/>
              <w:jc w:val="left"/>
            </w:pPr>
          </w:p>
        </w:tc>
        <w:tc>
          <w:tcPr>
            <w:tcW w:w="3542" w:type="dxa"/>
            <w:gridSpan w:val="2"/>
          </w:tcPr>
          <w:p w:rsidR="00F13614" w:rsidRDefault="00F13614">
            <w:r>
              <w:t>tel</w:t>
            </w:r>
          </w:p>
        </w:tc>
        <w:tc>
          <w:tcPr>
            <w:tcW w:w="3543" w:type="dxa"/>
          </w:tcPr>
          <w:p w:rsidR="00F13614" w:rsidRDefault="00F13614">
            <w:r>
              <w:rPr>
                <w:rFonts w:hint="eastAsia"/>
              </w:rPr>
              <w:t>电话号码</w:t>
            </w:r>
          </w:p>
        </w:tc>
      </w:tr>
      <w:tr w:rsidR="00F13614" w:rsidTr="003A7F75">
        <w:trPr>
          <w:trHeight w:val="120"/>
        </w:trPr>
        <w:tc>
          <w:tcPr>
            <w:tcW w:w="0" w:type="auto"/>
            <w:vMerge/>
            <w:vAlign w:val="center"/>
          </w:tcPr>
          <w:p w:rsidR="00F13614" w:rsidRDefault="00F13614" w:rsidP="003A7F75">
            <w:pPr>
              <w:widowControl/>
              <w:jc w:val="left"/>
            </w:pPr>
          </w:p>
        </w:tc>
        <w:tc>
          <w:tcPr>
            <w:tcW w:w="3542" w:type="dxa"/>
            <w:gridSpan w:val="2"/>
          </w:tcPr>
          <w:p w:rsidR="00F13614" w:rsidRDefault="00F13614">
            <w:r>
              <w:t>carrier</w:t>
            </w:r>
          </w:p>
        </w:tc>
        <w:tc>
          <w:tcPr>
            <w:tcW w:w="3543" w:type="dxa"/>
          </w:tcPr>
          <w:p w:rsidR="00F13614" w:rsidRDefault="00F13614">
            <w:r>
              <w:t>CARRIER</w:t>
            </w:r>
          </w:p>
        </w:tc>
      </w:tr>
      <w:tr w:rsidR="00F13614" w:rsidTr="003A7F75">
        <w:tc>
          <w:tcPr>
            <w:tcW w:w="1771" w:type="dxa"/>
            <w:vMerge w:val="restart"/>
          </w:tcPr>
          <w:p w:rsidR="00F13614" w:rsidRDefault="00F13614">
            <w:r>
              <w:rPr>
                <w:rFonts w:hint="eastAsia"/>
              </w:rPr>
              <w:t>结果说明</w:t>
            </w:r>
          </w:p>
        </w:tc>
        <w:tc>
          <w:tcPr>
            <w:tcW w:w="3542" w:type="dxa"/>
            <w:gridSpan w:val="2"/>
          </w:tcPr>
          <w:p w:rsidR="00F13614" w:rsidRDefault="00F13614">
            <w:r>
              <w:t>result</w:t>
            </w:r>
          </w:p>
        </w:tc>
        <w:tc>
          <w:tcPr>
            <w:tcW w:w="3543" w:type="dxa"/>
          </w:tcPr>
          <w:p w:rsidR="00F13614" w:rsidRDefault="00F13614">
            <w:r>
              <w:rPr>
                <w:rFonts w:hint="eastAsia"/>
              </w:rPr>
              <w:t>成功</w:t>
            </w:r>
            <w:r>
              <w:t xml:space="preserve">=TRUE, </w:t>
            </w:r>
            <w:r>
              <w:rPr>
                <w:rFonts w:hint="eastAsia"/>
              </w:rPr>
              <w:t>失败</w:t>
            </w:r>
            <w:r>
              <w:t>=FALSE</w:t>
            </w:r>
          </w:p>
        </w:tc>
      </w:tr>
      <w:tr w:rsidR="00F13614" w:rsidTr="003A7F75">
        <w:tc>
          <w:tcPr>
            <w:tcW w:w="0" w:type="auto"/>
            <w:vMerge/>
            <w:vAlign w:val="center"/>
          </w:tcPr>
          <w:p w:rsidR="00F13614" w:rsidRDefault="00F13614" w:rsidP="003A7F75">
            <w:pPr>
              <w:widowControl/>
              <w:jc w:val="left"/>
            </w:pPr>
          </w:p>
        </w:tc>
        <w:tc>
          <w:tcPr>
            <w:tcW w:w="3542" w:type="dxa"/>
            <w:gridSpan w:val="2"/>
          </w:tcPr>
          <w:p w:rsidR="00F13614" w:rsidRDefault="00F13614">
            <w:r>
              <w:t>code</w:t>
            </w:r>
          </w:p>
        </w:tc>
        <w:tc>
          <w:tcPr>
            <w:tcW w:w="3543" w:type="dxa"/>
          </w:tcPr>
          <w:p w:rsidR="00F13614" w:rsidRDefault="00F13614">
            <w:r>
              <w:t xml:space="preserve">Ax0000: </w:t>
            </w:r>
            <w:r>
              <w:rPr>
                <w:rFonts w:hint="eastAsia"/>
              </w:rPr>
              <w:t>上报成功</w:t>
            </w:r>
          </w:p>
          <w:p w:rsidR="00F13614" w:rsidRDefault="00F13614">
            <w:r>
              <w:t xml:space="preserve">Ax0001: </w:t>
            </w:r>
            <w:r>
              <w:rPr>
                <w:rFonts w:hint="eastAsia"/>
              </w:rPr>
              <w:t>内部异常</w:t>
            </w:r>
          </w:p>
          <w:p w:rsidR="00F13614" w:rsidRDefault="00F13614">
            <w:r>
              <w:t xml:space="preserve">Ax0002: </w:t>
            </w:r>
            <w:r>
              <w:rPr>
                <w:rFonts w:hint="eastAsia"/>
              </w:rPr>
              <w:t>检查</w:t>
            </w:r>
            <w:r>
              <w:t>imei</w:t>
            </w:r>
            <w:r>
              <w:rPr>
                <w:rFonts w:hint="eastAsia"/>
              </w:rPr>
              <w:t>不通过</w:t>
            </w:r>
            <w:r>
              <w:t xml:space="preserve">, </w:t>
            </w:r>
            <w:r>
              <w:rPr>
                <w:rFonts w:hint="eastAsia"/>
              </w:rPr>
              <w:t>未实现</w:t>
            </w:r>
          </w:p>
          <w:p w:rsidR="00F13614" w:rsidRDefault="00F13614">
            <w:r>
              <w:t xml:space="preserve">Ax0003: </w:t>
            </w:r>
            <w:r>
              <w:rPr>
                <w:rFonts w:hint="eastAsia"/>
              </w:rPr>
              <w:t>参数错误</w:t>
            </w:r>
          </w:p>
        </w:tc>
      </w:tr>
      <w:tr w:rsidR="00F13614" w:rsidTr="003A7F75">
        <w:tc>
          <w:tcPr>
            <w:tcW w:w="0" w:type="auto"/>
            <w:vMerge/>
            <w:vAlign w:val="center"/>
          </w:tcPr>
          <w:p w:rsidR="00F13614" w:rsidRDefault="00F13614" w:rsidP="003A7F75">
            <w:pPr>
              <w:widowControl/>
              <w:jc w:val="left"/>
            </w:pPr>
          </w:p>
        </w:tc>
        <w:tc>
          <w:tcPr>
            <w:tcW w:w="3542" w:type="dxa"/>
            <w:gridSpan w:val="2"/>
          </w:tcPr>
          <w:p w:rsidR="00F13614" w:rsidRDefault="00F13614">
            <w:r>
              <w:t>info</w:t>
            </w:r>
          </w:p>
        </w:tc>
        <w:tc>
          <w:tcPr>
            <w:tcW w:w="3543" w:type="dxa"/>
          </w:tcPr>
          <w:p w:rsidR="00F13614" w:rsidRDefault="00F13614">
            <w:r>
              <w:rPr>
                <w:rFonts w:hint="eastAsia"/>
              </w:rPr>
              <w:t>错误描述</w:t>
            </w:r>
          </w:p>
        </w:tc>
      </w:tr>
      <w:tr w:rsidR="00F13614" w:rsidTr="003A7F75">
        <w:tc>
          <w:tcPr>
            <w:tcW w:w="1771" w:type="dxa"/>
          </w:tcPr>
          <w:p w:rsidR="00F13614" w:rsidRDefault="00F13614">
            <w:r>
              <w:rPr>
                <w:rFonts w:hint="eastAsia"/>
              </w:rPr>
              <w:t>备注</w:t>
            </w:r>
          </w:p>
        </w:tc>
        <w:tc>
          <w:tcPr>
            <w:tcW w:w="7085" w:type="dxa"/>
            <w:gridSpan w:val="3"/>
          </w:tcPr>
          <w:p w:rsidR="00F13614" w:rsidRDefault="00F13614"/>
        </w:tc>
      </w:tr>
    </w:tbl>
    <w:p w:rsidR="00F13614" w:rsidRDefault="00F13614" w:rsidP="005255BE"/>
    <w:p w:rsidR="00F13614" w:rsidRDefault="00F13614" w:rsidP="005255BE"/>
    <w:p w:rsidR="00F13614" w:rsidRDefault="00F13614" w:rsidP="005255BE"/>
    <w:p w:rsidR="00F13614" w:rsidRDefault="00F13614" w:rsidP="005255BE">
      <w:r>
        <w:t xml:space="preserve">Bx00: </w:t>
      </w:r>
      <w:r>
        <w:rPr>
          <w:rFonts w:hint="eastAsia"/>
        </w:rPr>
        <w:t>安装上报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71"/>
        <w:gridCol w:w="1771"/>
        <w:gridCol w:w="1771"/>
        <w:gridCol w:w="3543"/>
      </w:tblGrid>
      <w:tr w:rsidR="00F13614" w:rsidTr="003A7F75">
        <w:trPr>
          <w:trHeight w:val="258"/>
        </w:trPr>
        <w:tc>
          <w:tcPr>
            <w:tcW w:w="1771" w:type="dxa"/>
          </w:tcPr>
          <w:p w:rsidR="00F13614" w:rsidRDefault="00F13614">
            <w:r>
              <w:rPr>
                <w:rFonts w:hint="eastAsia"/>
              </w:rPr>
              <w:t>功能描述</w:t>
            </w:r>
          </w:p>
        </w:tc>
        <w:tc>
          <w:tcPr>
            <w:tcW w:w="7085" w:type="dxa"/>
            <w:gridSpan w:val="3"/>
          </w:tcPr>
          <w:p w:rsidR="00F13614" w:rsidRDefault="00F13614">
            <w:r>
              <w:rPr>
                <w:rFonts w:hint="eastAsia"/>
              </w:rPr>
              <w:t>安装列表上报</w:t>
            </w:r>
          </w:p>
        </w:tc>
      </w:tr>
      <w:tr w:rsidR="00F13614" w:rsidTr="003A7F75">
        <w:trPr>
          <w:trHeight w:val="258"/>
        </w:trPr>
        <w:tc>
          <w:tcPr>
            <w:tcW w:w="1771" w:type="dxa"/>
          </w:tcPr>
          <w:p w:rsidR="00F13614" w:rsidRDefault="00F13614">
            <w:r>
              <w:rPr>
                <w:rFonts w:hint="eastAsia"/>
              </w:rPr>
              <w:t>接口名称</w:t>
            </w:r>
          </w:p>
        </w:tc>
        <w:tc>
          <w:tcPr>
            <w:tcW w:w="7085" w:type="dxa"/>
            <w:gridSpan w:val="3"/>
          </w:tcPr>
          <w:p w:rsidR="00F13614" w:rsidRDefault="00F13614">
            <w:r>
              <w:t>/public/useHistoryUser</w:t>
            </w:r>
          </w:p>
        </w:tc>
      </w:tr>
      <w:tr w:rsidR="00F13614" w:rsidTr="003A7F75">
        <w:tc>
          <w:tcPr>
            <w:tcW w:w="1771" w:type="dxa"/>
            <w:vMerge w:val="restart"/>
          </w:tcPr>
          <w:p w:rsidR="00F13614" w:rsidRDefault="00F13614">
            <w:r>
              <w:rPr>
                <w:rFonts w:hint="eastAsia"/>
              </w:rPr>
              <w:t>请求参数</w:t>
            </w:r>
          </w:p>
        </w:tc>
        <w:tc>
          <w:tcPr>
            <w:tcW w:w="1771" w:type="dxa"/>
          </w:tcPr>
          <w:p w:rsidR="00F13614" w:rsidRDefault="00F13614">
            <w:r>
              <w:t>imei</w:t>
            </w:r>
          </w:p>
        </w:tc>
        <w:tc>
          <w:tcPr>
            <w:tcW w:w="1771" w:type="dxa"/>
          </w:tcPr>
          <w:p w:rsidR="00F13614" w:rsidRDefault="00F13614">
            <w:r>
              <w:rPr>
                <w:rFonts w:hint="eastAsia"/>
              </w:rPr>
              <w:t>必填</w:t>
            </w:r>
          </w:p>
        </w:tc>
        <w:tc>
          <w:tcPr>
            <w:tcW w:w="3543" w:type="dxa"/>
          </w:tcPr>
          <w:p w:rsidR="00F13614" w:rsidRDefault="00F13614">
            <w:r>
              <w:t>IMEI</w:t>
            </w:r>
          </w:p>
        </w:tc>
      </w:tr>
      <w:tr w:rsidR="00F13614" w:rsidTr="003A7F75">
        <w:tc>
          <w:tcPr>
            <w:tcW w:w="0" w:type="auto"/>
            <w:vMerge/>
            <w:vAlign w:val="center"/>
          </w:tcPr>
          <w:p w:rsidR="00F13614" w:rsidRDefault="00F13614" w:rsidP="003A7F75">
            <w:pPr>
              <w:widowControl/>
              <w:jc w:val="left"/>
            </w:pPr>
          </w:p>
        </w:tc>
        <w:tc>
          <w:tcPr>
            <w:tcW w:w="1771" w:type="dxa"/>
          </w:tcPr>
          <w:p w:rsidR="00F13614" w:rsidRDefault="00F13614">
            <w:r>
              <w:t>mac</w:t>
            </w:r>
          </w:p>
        </w:tc>
        <w:tc>
          <w:tcPr>
            <w:tcW w:w="1771" w:type="dxa"/>
          </w:tcPr>
          <w:p w:rsidR="00F13614" w:rsidRDefault="00F13614">
            <w:r>
              <w:rPr>
                <w:rFonts w:hint="eastAsia"/>
              </w:rPr>
              <w:t>必填</w:t>
            </w:r>
          </w:p>
        </w:tc>
        <w:tc>
          <w:tcPr>
            <w:tcW w:w="3543" w:type="dxa"/>
          </w:tcPr>
          <w:p w:rsidR="00F13614" w:rsidRDefault="00F13614">
            <w:r>
              <w:t>MAC</w:t>
            </w:r>
          </w:p>
        </w:tc>
      </w:tr>
      <w:tr w:rsidR="00F13614" w:rsidTr="003A7F75">
        <w:trPr>
          <w:trHeight w:val="138"/>
        </w:trPr>
        <w:tc>
          <w:tcPr>
            <w:tcW w:w="0" w:type="auto"/>
            <w:vMerge/>
            <w:vAlign w:val="center"/>
          </w:tcPr>
          <w:p w:rsidR="00F13614" w:rsidRDefault="00F13614" w:rsidP="003A7F75">
            <w:pPr>
              <w:widowControl/>
              <w:jc w:val="left"/>
            </w:pPr>
          </w:p>
        </w:tc>
        <w:tc>
          <w:tcPr>
            <w:tcW w:w="1771" w:type="dxa"/>
          </w:tcPr>
          <w:p w:rsidR="00F13614" w:rsidRDefault="00F13614">
            <w:r>
              <w:t>ver</w:t>
            </w:r>
          </w:p>
        </w:tc>
        <w:tc>
          <w:tcPr>
            <w:tcW w:w="1771" w:type="dxa"/>
          </w:tcPr>
          <w:p w:rsidR="00F13614" w:rsidRDefault="00F13614">
            <w:r>
              <w:rPr>
                <w:rFonts w:hint="eastAsia"/>
              </w:rPr>
              <w:t>必填</w:t>
            </w:r>
          </w:p>
        </w:tc>
        <w:tc>
          <w:tcPr>
            <w:tcW w:w="3543" w:type="dxa"/>
          </w:tcPr>
          <w:p w:rsidR="00F13614" w:rsidRDefault="00F13614">
            <w:r>
              <w:t>APP</w:t>
            </w:r>
            <w:r>
              <w:rPr>
                <w:rFonts w:hint="eastAsia"/>
              </w:rPr>
              <w:t>版本</w:t>
            </w:r>
          </w:p>
        </w:tc>
      </w:tr>
      <w:tr w:rsidR="00F13614" w:rsidTr="003A7F75">
        <w:trPr>
          <w:trHeight w:val="138"/>
        </w:trPr>
        <w:tc>
          <w:tcPr>
            <w:tcW w:w="0" w:type="auto"/>
            <w:vMerge/>
            <w:vAlign w:val="center"/>
          </w:tcPr>
          <w:p w:rsidR="00F13614" w:rsidRDefault="00F13614" w:rsidP="003A7F75">
            <w:pPr>
              <w:widowControl/>
              <w:jc w:val="left"/>
            </w:pPr>
          </w:p>
        </w:tc>
        <w:tc>
          <w:tcPr>
            <w:tcW w:w="1771" w:type="dxa"/>
          </w:tcPr>
          <w:p w:rsidR="00F13614" w:rsidRDefault="00F13614">
            <w:r>
              <w:t>platform</w:t>
            </w:r>
          </w:p>
        </w:tc>
        <w:tc>
          <w:tcPr>
            <w:tcW w:w="1771" w:type="dxa"/>
          </w:tcPr>
          <w:p w:rsidR="00F13614" w:rsidRDefault="00F13614">
            <w:r>
              <w:rPr>
                <w:rFonts w:hint="eastAsia"/>
              </w:rPr>
              <w:t>必填</w:t>
            </w:r>
          </w:p>
        </w:tc>
        <w:tc>
          <w:tcPr>
            <w:tcW w:w="3543" w:type="dxa"/>
          </w:tcPr>
          <w:p w:rsidR="00F13614" w:rsidRDefault="00F13614">
            <w:r>
              <w:rPr>
                <w:rFonts w:hint="eastAsia"/>
              </w:rPr>
              <w:t>平台</w:t>
            </w:r>
          </w:p>
        </w:tc>
      </w:tr>
      <w:tr w:rsidR="00F13614" w:rsidTr="003A7F75">
        <w:trPr>
          <w:trHeight w:val="120"/>
        </w:trPr>
        <w:tc>
          <w:tcPr>
            <w:tcW w:w="0" w:type="auto"/>
            <w:vMerge/>
            <w:vAlign w:val="center"/>
          </w:tcPr>
          <w:p w:rsidR="00F13614" w:rsidRDefault="00F13614" w:rsidP="003A7F75">
            <w:pPr>
              <w:widowControl/>
              <w:jc w:val="left"/>
            </w:pPr>
          </w:p>
        </w:tc>
        <w:tc>
          <w:tcPr>
            <w:tcW w:w="1771" w:type="dxa"/>
          </w:tcPr>
          <w:p w:rsidR="00F13614" w:rsidRDefault="00F13614">
            <w:r>
              <w:t>type</w:t>
            </w:r>
          </w:p>
        </w:tc>
        <w:tc>
          <w:tcPr>
            <w:tcW w:w="1771" w:type="dxa"/>
          </w:tcPr>
          <w:p w:rsidR="00F13614" w:rsidRDefault="00F13614">
            <w:r>
              <w:rPr>
                <w:rFonts w:hint="eastAsia"/>
              </w:rPr>
              <w:t>必填</w:t>
            </w:r>
          </w:p>
        </w:tc>
        <w:tc>
          <w:tcPr>
            <w:tcW w:w="3543" w:type="dxa"/>
          </w:tcPr>
          <w:p w:rsidR="00F13614" w:rsidRDefault="00F13614">
            <w:r>
              <w:t>0</w:t>
            </w:r>
            <w:r>
              <w:rPr>
                <w:rFonts w:hint="eastAsia"/>
              </w:rPr>
              <w:t>：增量更新，</w:t>
            </w:r>
            <w:r>
              <w:t>1</w:t>
            </w:r>
            <w:r>
              <w:rPr>
                <w:rFonts w:hint="eastAsia"/>
              </w:rPr>
              <w:t>：全量更新</w:t>
            </w:r>
          </w:p>
        </w:tc>
      </w:tr>
      <w:tr w:rsidR="00F13614" w:rsidTr="003A7F75">
        <w:trPr>
          <w:trHeight w:val="120"/>
        </w:trPr>
        <w:tc>
          <w:tcPr>
            <w:tcW w:w="0" w:type="auto"/>
            <w:vMerge/>
            <w:vAlign w:val="center"/>
          </w:tcPr>
          <w:p w:rsidR="00F13614" w:rsidRDefault="00F13614" w:rsidP="003A7F75">
            <w:pPr>
              <w:widowControl/>
              <w:jc w:val="left"/>
            </w:pPr>
          </w:p>
        </w:tc>
        <w:tc>
          <w:tcPr>
            <w:tcW w:w="1771" w:type="dxa"/>
          </w:tcPr>
          <w:p w:rsidR="00F13614" w:rsidRDefault="00F13614">
            <w:r>
              <w:t>allAppInfo</w:t>
            </w:r>
          </w:p>
        </w:tc>
        <w:tc>
          <w:tcPr>
            <w:tcW w:w="1771" w:type="dxa"/>
          </w:tcPr>
          <w:p w:rsidR="00F13614" w:rsidRDefault="00F13614">
            <w:r>
              <w:rPr>
                <w:rFonts w:hint="eastAsia"/>
              </w:rPr>
              <w:t>必填</w:t>
            </w:r>
          </w:p>
        </w:tc>
        <w:tc>
          <w:tcPr>
            <w:tcW w:w="3543" w:type="dxa"/>
          </w:tcPr>
          <w:p w:rsidR="00F13614" w:rsidRDefault="00F13614">
            <w:r>
              <w:rPr>
                <w:rFonts w:hint="eastAsia"/>
              </w:rPr>
              <w:t>应用列表的</w:t>
            </w:r>
            <w:r>
              <w:t>JSON</w:t>
            </w:r>
            <w:r>
              <w:rPr>
                <w:rFonts w:hint="eastAsia"/>
              </w:rPr>
              <w:t>字符串</w:t>
            </w:r>
          </w:p>
        </w:tc>
      </w:tr>
      <w:tr w:rsidR="00F13614" w:rsidTr="003A7F75">
        <w:tc>
          <w:tcPr>
            <w:tcW w:w="1771" w:type="dxa"/>
            <w:vMerge w:val="restart"/>
          </w:tcPr>
          <w:p w:rsidR="00F13614" w:rsidRDefault="00F13614">
            <w:r>
              <w:rPr>
                <w:rFonts w:hint="eastAsia"/>
              </w:rPr>
              <w:t>结果说明</w:t>
            </w:r>
          </w:p>
        </w:tc>
        <w:tc>
          <w:tcPr>
            <w:tcW w:w="3542" w:type="dxa"/>
            <w:gridSpan w:val="2"/>
          </w:tcPr>
          <w:p w:rsidR="00F13614" w:rsidRDefault="00F13614">
            <w:r>
              <w:t>result</w:t>
            </w:r>
          </w:p>
        </w:tc>
        <w:tc>
          <w:tcPr>
            <w:tcW w:w="3543" w:type="dxa"/>
          </w:tcPr>
          <w:p w:rsidR="00F13614" w:rsidRDefault="00F13614">
            <w:r>
              <w:rPr>
                <w:rFonts w:hint="eastAsia"/>
              </w:rPr>
              <w:t>成功</w:t>
            </w:r>
            <w:r>
              <w:t xml:space="preserve">=TRUE, </w:t>
            </w:r>
            <w:r>
              <w:rPr>
                <w:rFonts w:hint="eastAsia"/>
              </w:rPr>
              <w:t>失败</w:t>
            </w:r>
            <w:r>
              <w:t>=FALSE</w:t>
            </w:r>
          </w:p>
        </w:tc>
      </w:tr>
      <w:tr w:rsidR="00F13614" w:rsidTr="003A7F75">
        <w:tc>
          <w:tcPr>
            <w:tcW w:w="0" w:type="auto"/>
            <w:vMerge/>
            <w:vAlign w:val="center"/>
          </w:tcPr>
          <w:p w:rsidR="00F13614" w:rsidRDefault="00F13614" w:rsidP="003A7F75">
            <w:pPr>
              <w:widowControl/>
              <w:jc w:val="left"/>
            </w:pPr>
          </w:p>
        </w:tc>
        <w:tc>
          <w:tcPr>
            <w:tcW w:w="3542" w:type="dxa"/>
            <w:gridSpan w:val="2"/>
          </w:tcPr>
          <w:p w:rsidR="00F13614" w:rsidRDefault="00F13614">
            <w:r>
              <w:t>code</w:t>
            </w:r>
          </w:p>
        </w:tc>
        <w:tc>
          <w:tcPr>
            <w:tcW w:w="3543" w:type="dxa"/>
          </w:tcPr>
          <w:p w:rsidR="00F13614" w:rsidRDefault="00F13614">
            <w:r>
              <w:t xml:space="preserve">Bx0000: </w:t>
            </w:r>
            <w:r>
              <w:rPr>
                <w:rFonts w:hint="eastAsia"/>
              </w:rPr>
              <w:t>上报成功</w:t>
            </w:r>
          </w:p>
          <w:p w:rsidR="00F13614" w:rsidRDefault="00F13614">
            <w:r>
              <w:t xml:space="preserve">Bx0001: </w:t>
            </w:r>
            <w:r>
              <w:rPr>
                <w:rFonts w:hint="eastAsia"/>
              </w:rPr>
              <w:t>内部异常</w:t>
            </w:r>
          </w:p>
          <w:p w:rsidR="00F13614" w:rsidRDefault="00F13614">
            <w:r>
              <w:t xml:space="preserve">Bx0002: </w:t>
            </w:r>
            <w:r>
              <w:rPr>
                <w:rFonts w:hint="eastAsia"/>
              </w:rPr>
              <w:t>未知错误</w:t>
            </w:r>
          </w:p>
          <w:p w:rsidR="00F13614" w:rsidRDefault="00F13614">
            <w:r>
              <w:t xml:space="preserve">Bx0003: </w:t>
            </w:r>
            <w:r>
              <w:rPr>
                <w:rFonts w:hint="eastAsia"/>
              </w:rPr>
              <w:t>设备不存在</w:t>
            </w:r>
          </w:p>
        </w:tc>
      </w:tr>
      <w:tr w:rsidR="00F13614" w:rsidTr="003A7F75">
        <w:tc>
          <w:tcPr>
            <w:tcW w:w="0" w:type="auto"/>
            <w:vMerge/>
            <w:vAlign w:val="center"/>
          </w:tcPr>
          <w:p w:rsidR="00F13614" w:rsidRDefault="00F13614" w:rsidP="003A7F75">
            <w:pPr>
              <w:widowControl/>
              <w:jc w:val="left"/>
            </w:pPr>
          </w:p>
        </w:tc>
        <w:tc>
          <w:tcPr>
            <w:tcW w:w="3542" w:type="dxa"/>
            <w:gridSpan w:val="2"/>
          </w:tcPr>
          <w:p w:rsidR="00F13614" w:rsidRDefault="00F13614">
            <w:r>
              <w:t>info</w:t>
            </w:r>
          </w:p>
        </w:tc>
        <w:tc>
          <w:tcPr>
            <w:tcW w:w="3543" w:type="dxa"/>
          </w:tcPr>
          <w:p w:rsidR="00F13614" w:rsidRDefault="00F13614">
            <w:r>
              <w:rPr>
                <w:rFonts w:hint="eastAsia"/>
              </w:rPr>
              <w:t>错误描述</w:t>
            </w:r>
          </w:p>
        </w:tc>
      </w:tr>
      <w:tr w:rsidR="00F13614" w:rsidTr="003A7F75">
        <w:tc>
          <w:tcPr>
            <w:tcW w:w="1771" w:type="dxa"/>
          </w:tcPr>
          <w:p w:rsidR="00F13614" w:rsidRDefault="00F13614">
            <w:r>
              <w:rPr>
                <w:rFonts w:hint="eastAsia"/>
              </w:rPr>
              <w:t>备注</w:t>
            </w:r>
          </w:p>
        </w:tc>
        <w:tc>
          <w:tcPr>
            <w:tcW w:w="7085" w:type="dxa"/>
            <w:gridSpan w:val="3"/>
          </w:tcPr>
          <w:p w:rsidR="00F13614" w:rsidRDefault="00F13614"/>
        </w:tc>
      </w:tr>
    </w:tbl>
    <w:p w:rsidR="00F13614" w:rsidRDefault="00F13614" w:rsidP="005255BE"/>
    <w:p w:rsidR="00F13614" w:rsidRDefault="00F13614" w:rsidP="005255BE"/>
    <w:p w:rsidR="00F13614" w:rsidRDefault="00F13614" w:rsidP="005255BE"/>
    <w:p w:rsidR="00F13614" w:rsidRDefault="00F13614" w:rsidP="005255BE">
      <w:r>
        <w:t xml:space="preserve">Ex00: </w:t>
      </w:r>
      <w:r>
        <w:rPr>
          <w:rFonts w:hint="eastAsia"/>
        </w:rPr>
        <w:t>注册用户信息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71"/>
        <w:gridCol w:w="1771"/>
        <w:gridCol w:w="1771"/>
        <w:gridCol w:w="3543"/>
      </w:tblGrid>
      <w:tr w:rsidR="00F13614" w:rsidTr="003A7F75">
        <w:trPr>
          <w:trHeight w:val="258"/>
        </w:trPr>
        <w:tc>
          <w:tcPr>
            <w:tcW w:w="1771" w:type="dxa"/>
          </w:tcPr>
          <w:p w:rsidR="00F13614" w:rsidRDefault="00F13614">
            <w:r>
              <w:rPr>
                <w:rFonts w:hint="eastAsia"/>
              </w:rPr>
              <w:t>功能描述</w:t>
            </w:r>
          </w:p>
        </w:tc>
        <w:tc>
          <w:tcPr>
            <w:tcW w:w="7085" w:type="dxa"/>
            <w:gridSpan w:val="3"/>
          </w:tcPr>
          <w:p w:rsidR="00F13614" w:rsidRDefault="00F13614">
            <w:r>
              <w:rPr>
                <w:rFonts w:hint="eastAsia"/>
              </w:rPr>
              <w:t>注册用户信息</w:t>
            </w:r>
            <w:r w:rsidRPr="003A7F75">
              <w:rPr>
                <w:kern w:val="0"/>
                <w:sz w:val="20"/>
              </w:rPr>
              <w:tab/>
            </w:r>
          </w:p>
        </w:tc>
      </w:tr>
      <w:tr w:rsidR="00F13614" w:rsidTr="003A7F75">
        <w:trPr>
          <w:trHeight w:val="258"/>
        </w:trPr>
        <w:tc>
          <w:tcPr>
            <w:tcW w:w="1771" w:type="dxa"/>
          </w:tcPr>
          <w:p w:rsidR="00F13614" w:rsidRDefault="00F13614">
            <w:r>
              <w:rPr>
                <w:rFonts w:hint="eastAsia"/>
              </w:rPr>
              <w:t>接口名称</w:t>
            </w:r>
          </w:p>
        </w:tc>
        <w:tc>
          <w:tcPr>
            <w:tcW w:w="7085" w:type="dxa"/>
            <w:gridSpan w:val="3"/>
          </w:tcPr>
          <w:p w:rsidR="00F13614" w:rsidRDefault="00F13614">
            <w:r>
              <w:t>/public/insertUser</w:t>
            </w:r>
          </w:p>
        </w:tc>
      </w:tr>
      <w:tr w:rsidR="00F13614" w:rsidTr="003A7F75">
        <w:tc>
          <w:tcPr>
            <w:tcW w:w="1771" w:type="dxa"/>
            <w:vMerge w:val="restart"/>
          </w:tcPr>
          <w:p w:rsidR="00F13614" w:rsidRDefault="00F13614">
            <w:r>
              <w:rPr>
                <w:rFonts w:hint="eastAsia"/>
              </w:rPr>
              <w:t>请求参数</w:t>
            </w:r>
          </w:p>
        </w:tc>
        <w:tc>
          <w:tcPr>
            <w:tcW w:w="1771" w:type="dxa"/>
          </w:tcPr>
          <w:p w:rsidR="00F13614" w:rsidRDefault="00F13614">
            <w:r>
              <w:t>imei</w:t>
            </w:r>
          </w:p>
        </w:tc>
        <w:tc>
          <w:tcPr>
            <w:tcW w:w="1771" w:type="dxa"/>
          </w:tcPr>
          <w:p w:rsidR="00F13614" w:rsidRDefault="00F13614">
            <w:r>
              <w:rPr>
                <w:rFonts w:hint="eastAsia"/>
              </w:rPr>
              <w:t>必填</w:t>
            </w:r>
          </w:p>
        </w:tc>
        <w:tc>
          <w:tcPr>
            <w:tcW w:w="3543" w:type="dxa"/>
          </w:tcPr>
          <w:p w:rsidR="00F13614" w:rsidRDefault="00F13614">
            <w:r>
              <w:t>IMEI</w:t>
            </w:r>
          </w:p>
        </w:tc>
      </w:tr>
      <w:tr w:rsidR="00F13614" w:rsidTr="003A7F75">
        <w:tc>
          <w:tcPr>
            <w:tcW w:w="0" w:type="auto"/>
            <w:vMerge/>
            <w:vAlign w:val="center"/>
          </w:tcPr>
          <w:p w:rsidR="00F13614" w:rsidRDefault="00F13614" w:rsidP="003A7F75">
            <w:pPr>
              <w:widowControl/>
              <w:jc w:val="left"/>
            </w:pPr>
          </w:p>
        </w:tc>
        <w:tc>
          <w:tcPr>
            <w:tcW w:w="1771" w:type="dxa"/>
          </w:tcPr>
          <w:p w:rsidR="00F13614" w:rsidRDefault="00F13614">
            <w:r>
              <w:t>mac</w:t>
            </w:r>
          </w:p>
        </w:tc>
        <w:tc>
          <w:tcPr>
            <w:tcW w:w="1771" w:type="dxa"/>
          </w:tcPr>
          <w:p w:rsidR="00F13614" w:rsidRDefault="00F13614">
            <w:r>
              <w:rPr>
                <w:rFonts w:hint="eastAsia"/>
              </w:rPr>
              <w:t>必填</w:t>
            </w:r>
          </w:p>
        </w:tc>
        <w:tc>
          <w:tcPr>
            <w:tcW w:w="3543" w:type="dxa"/>
          </w:tcPr>
          <w:p w:rsidR="00F13614" w:rsidRDefault="00F13614">
            <w:r>
              <w:t>MAC</w:t>
            </w:r>
          </w:p>
        </w:tc>
      </w:tr>
      <w:tr w:rsidR="00F13614" w:rsidTr="003A7F75">
        <w:trPr>
          <w:trHeight w:val="138"/>
        </w:trPr>
        <w:tc>
          <w:tcPr>
            <w:tcW w:w="0" w:type="auto"/>
            <w:vMerge/>
            <w:vAlign w:val="center"/>
          </w:tcPr>
          <w:p w:rsidR="00F13614" w:rsidRDefault="00F13614" w:rsidP="003A7F75">
            <w:pPr>
              <w:widowControl/>
              <w:jc w:val="left"/>
            </w:pPr>
          </w:p>
        </w:tc>
        <w:tc>
          <w:tcPr>
            <w:tcW w:w="1771" w:type="dxa"/>
          </w:tcPr>
          <w:p w:rsidR="00F13614" w:rsidRDefault="00F13614">
            <w:r>
              <w:t>ver</w:t>
            </w:r>
          </w:p>
        </w:tc>
        <w:tc>
          <w:tcPr>
            <w:tcW w:w="1771" w:type="dxa"/>
          </w:tcPr>
          <w:p w:rsidR="00F13614" w:rsidRDefault="00F13614">
            <w:r>
              <w:rPr>
                <w:rFonts w:hint="eastAsia"/>
              </w:rPr>
              <w:t>必填</w:t>
            </w:r>
          </w:p>
        </w:tc>
        <w:tc>
          <w:tcPr>
            <w:tcW w:w="3543" w:type="dxa"/>
          </w:tcPr>
          <w:p w:rsidR="00F13614" w:rsidRDefault="00F13614">
            <w:r>
              <w:t>APP</w:t>
            </w:r>
            <w:r>
              <w:rPr>
                <w:rFonts w:hint="eastAsia"/>
              </w:rPr>
              <w:t>版本</w:t>
            </w:r>
          </w:p>
        </w:tc>
      </w:tr>
      <w:tr w:rsidR="00F13614" w:rsidTr="003A7F75">
        <w:trPr>
          <w:trHeight w:val="138"/>
        </w:trPr>
        <w:tc>
          <w:tcPr>
            <w:tcW w:w="0" w:type="auto"/>
            <w:vMerge/>
            <w:vAlign w:val="center"/>
          </w:tcPr>
          <w:p w:rsidR="00F13614" w:rsidRDefault="00F13614" w:rsidP="003A7F75">
            <w:pPr>
              <w:widowControl/>
              <w:jc w:val="left"/>
            </w:pPr>
          </w:p>
        </w:tc>
        <w:tc>
          <w:tcPr>
            <w:tcW w:w="1771" w:type="dxa"/>
          </w:tcPr>
          <w:p w:rsidR="00F13614" w:rsidRDefault="00F13614">
            <w:r>
              <w:t>platform</w:t>
            </w:r>
          </w:p>
        </w:tc>
        <w:tc>
          <w:tcPr>
            <w:tcW w:w="1771" w:type="dxa"/>
          </w:tcPr>
          <w:p w:rsidR="00F13614" w:rsidRDefault="00F13614">
            <w:r>
              <w:rPr>
                <w:rFonts w:hint="eastAsia"/>
              </w:rPr>
              <w:t>必填</w:t>
            </w:r>
          </w:p>
        </w:tc>
        <w:tc>
          <w:tcPr>
            <w:tcW w:w="3543" w:type="dxa"/>
          </w:tcPr>
          <w:p w:rsidR="00F13614" w:rsidRDefault="00F13614">
            <w:r>
              <w:rPr>
                <w:rFonts w:hint="eastAsia"/>
              </w:rPr>
              <w:t>平台</w:t>
            </w:r>
          </w:p>
        </w:tc>
      </w:tr>
      <w:tr w:rsidR="00F13614" w:rsidTr="003A7F75">
        <w:trPr>
          <w:trHeight w:val="120"/>
        </w:trPr>
        <w:tc>
          <w:tcPr>
            <w:tcW w:w="0" w:type="auto"/>
            <w:vMerge/>
            <w:vAlign w:val="center"/>
          </w:tcPr>
          <w:p w:rsidR="00F13614" w:rsidRDefault="00F13614" w:rsidP="003A7F75">
            <w:pPr>
              <w:widowControl/>
              <w:jc w:val="left"/>
            </w:pPr>
          </w:p>
        </w:tc>
        <w:tc>
          <w:tcPr>
            <w:tcW w:w="1771" w:type="dxa"/>
          </w:tcPr>
          <w:p w:rsidR="00F13614" w:rsidRDefault="00F13614">
            <w:r>
              <w:t>account</w:t>
            </w:r>
          </w:p>
        </w:tc>
        <w:tc>
          <w:tcPr>
            <w:tcW w:w="1771" w:type="dxa"/>
          </w:tcPr>
          <w:p w:rsidR="00F13614" w:rsidRDefault="00F13614">
            <w:r>
              <w:rPr>
                <w:rFonts w:hint="eastAsia"/>
              </w:rPr>
              <w:t>必填</w:t>
            </w:r>
          </w:p>
        </w:tc>
        <w:tc>
          <w:tcPr>
            <w:tcW w:w="3543" w:type="dxa"/>
          </w:tcPr>
          <w:p w:rsidR="00F13614" w:rsidRDefault="00F13614">
            <w:r>
              <w:rPr>
                <w:rFonts w:hint="eastAsia"/>
              </w:rPr>
              <w:t>帐号</w:t>
            </w:r>
          </w:p>
        </w:tc>
      </w:tr>
      <w:tr w:rsidR="00F13614" w:rsidTr="003A7F75">
        <w:trPr>
          <w:trHeight w:val="120"/>
        </w:trPr>
        <w:tc>
          <w:tcPr>
            <w:tcW w:w="0" w:type="auto"/>
            <w:vMerge/>
            <w:vAlign w:val="center"/>
          </w:tcPr>
          <w:p w:rsidR="00F13614" w:rsidRDefault="00F13614" w:rsidP="003A7F75">
            <w:pPr>
              <w:widowControl/>
              <w:jc w:val="left"/>
            </w:pPr>
          </w:p>
        </w:tc>
        <w:tc>
          <w:tcPr>
            <w:tcW w:w="1771" w:type="dxa"/>
          </w:tcPr>
          <w:p w:rsidR="00F13614" w:rsidRDefault="00F13614">
            <w:r>
              <w:t>password</w:t>
            </w:r>
          </w:p>
        </w:tc>
        <w:tc>
          <w:tcPr>
            <w:tcW w:w="1771" w:type="dxa"/>
          </w:tcPr>
          <w:p w:rsidR="00F13614" w:rsidRDefault="00F13614">
            <w:r>
              <w:rPr>
                <w:rFonts w:hint="eastAsia"/>
              </w:rPr>
              <w:t>必填</w:t>
            </w:r>
          </w:p>
        </w:tc>
        <w:tc>
          <w:tcPr>
            <w:tcW w:w="3543" w:type="dxa"/>
          </w:tcPr>
          <w:p w:rsidR="00F13614" w:rsidRDefault="00F13614">
            <w:r>
              <w:rPr>
                <w:rFonts w:hint="eastAsia"/>
              </w:rPr>
              <w:t>密码</w:t>
            </w:r>
          </w:p>
        </w:tc>
      </w:tr>
      <w:tr w:rsidR="00F13614" w:rsidTr="003A7F75">
        <w:tc>
          <w:tcPr>
            <w:tcW w:w="1771" w:type="dxa"/>
            <w:vMerge w:val="restart"/>
          </w:tcPr>
          <w:p w:rsidR="00F13614" w:rsidRDefault="00F13614">
            <w:r>
              <w:rPr>
                <w:rFonts w:hint="eastAsia"/>
              </w:rPr>
              <w:t>结果说明</w:t>
            </w:r>
          </w:p>
        </w:tc>
        <w:tc>
          <w:tcPr>
            <w:tcW w:w="3542" w:type="dxa"/>
            <w:gridSpan w:val="2"/>
          </w:tcPr>
          <w:p w:rsidR="00F13614" w:rsidRDefault="00F13614">
            <w:r>
              <w:t>result</w:t>
            </w:r>
          </w:p>
        </w:tc>
        <w:tc>
          <w:tcPr>
            <w:tcW w:w="3543" w:type="dxa"/>
          </w:tcPr>
          <w:p w:rsidR="00F13614" w:rsidRDefault="00F13614">
            <w:r>
              <w:rPr>
                <w:rFonts w:hint="eastAsia"/>
              </w:rPr>
              <w:t>成功</w:t>
            </w:r>
            <w:r>
              <w:t xml:space="preserve">=TRUE, </w:t>
            </w:r>
            <w:r>
              <w:rPr>
                <w:rFonts w:hint="eastAsia"/>
              </w:rPr>
              <w:t>失败</w:t>
            </w:r>
            <w:r>
              <w:t>=FALSE</w:t>
            </w:r>
          </w:p>
        </w:tc>
      </w:tr>
      <w:tr w:rsidR="00F13614" w:rsidTr="003A7F75">
        <w:tc>
          <w:tcPr>
            <w:tcW w:w="0" w:type="auto"/>
            <w:vMerge/>
            <w:vAlign w:val="center"/>
          </w:tcPr>
          <w:p w:rsidR="00F13614" w:rsidRDefault="00F13614" w:rsidP="003A7F75">
            <w:pPr>
              <w:widowControl/>
              <w:jc w:val="left"/>
            </w:pPr>
          </w:p>
        </w:tc>
        <w:tc>
          <w:tcPr>
            <w:tcW w:w="3542" w:type="dxa"/>
            <w:gridSpan w:val="2"/>
          </w:tcPr>
          <w:p w:rsidR="00F13614" w:rsidRDefault="00F13614">
            <w:r>
              <w:t>code</w:t>
            </w:r>
          </w:p>
        </w:tc>
        <w:tc>
          <w:tcPr>
            <w:tcW w:w="3543" w:type="dxa"/>
          </w:tcPr>
          <w:p w:rsidR="00F13614" w:rsidRDefault="00F13614">
            <w:r>
              <w:t xml:space="preserve">Ex0000: </w:t>
            </w:r>
            <w:r>
              <w:rPr>
                <w:rFonts w:hint="eastAsia"/>
              </w:rPr>
              <w:t>注册成功</w:t>
            </w:r>
          </w:p>
          <w:p w:rsidR="00F13614" w:rsidRDefault="00F13614">
            <w:r>
              <w:t xml:space="preserve">Ex0001: </w:t>
            </w:r>
            <w:r>
              <w:rPr>
                <w:rFonts w:hint="eastAsia"/>
              </w:rPr>
              <w:t>内部异常</w:t>
            </w:r>
          </w:p>
          <w:p w:rsidR="00F13614" w:rsidRDefault="00F13614">
            <w:r>
              <w:t xml:space="preserve">Ex0002: </w:t>
            </w:r>
            <w:r>
              <w:rPr>
                <w:rFonts w:hint="eastAsia"/>
              </w:rPr>
              <w:t>参数错误</w:t>
            </w:r>
          </w:p>
          <w:p w:rsidR="00F13614" w:rsidRDefault="00F13614">
            <w:r>
              <w:t xml:space="preserve">Ex0003: </w:t>
            </w:r>
            <w:r>
              <w:rPr>
                <w:rFonts w:hint="eastAsia"/>
              </w:rPr>
              <w:t>已经存在</w:t>
            </w:r>
          </w:p>
          <w:p w:rsidR="00F13614" w:rsidRDefault="00F13614">
            <w:r>
              <w:t xml:space="preserve">Ex0004: </w:t>
            </w:r>
            <w:r>
              <w:rPr>
                <w:rFonts w:hint="eastAsia"/>
              </w:rPr>
              <w:t>邮箱格式错误</w:t>
            </w:r>
          </w:p>
        </w:tc>
      </w:tr>
      <w:tr w:rsidR="00F13614" w:rsidTr="003A7F75">
        <w:tc>
          <w:tcPr>
            <w:tcW w:w="0" w:type="auto"/>
            <w:vMerge/>
            <w:vAlign w:val="center"/>
          </w:tcPr>
          <w:p w:rsidR="00F13614" w:rsidRDefault="00F13614" w:rsidP="003A7F75">
            <w:pPr>
              <w:widowControl/>
              <w:jc w:val="left"/>
            </w:pPr>
          </w:p>
        </w:tc>
        <w:tc>
          <w:tcPr>
            <w:tcW w:w="3542" w:type="dxa"/>
            <w:gridSpan w:val="2"/>
          </w:tcPr>
          <w:p w:rsidR="00F13614" w:rsidRDefault="00F13614">
            <w:r>
              <w:t>info</w:t>
            </w:r>
          </w:p>
        </w:tc>
        <w:tc>
          <w:tcPr>
            <w:tcW w:w="3543" w:type="dxa"/>
          </w:tcPr>
          <w:p w:rsidR="00F13614" w:rsidRDefault="00F13614">
            <w:r>
              <w:rPr>
                <w:rFonts w:hint="eastAsia"/>
              </w:rPr>
              <w:t>错误描述</w:t>
            </w:r>
          </w:p>
        </w:tc>
      </w:tr>
      <w:tr w:rsidR="00F13614" w:rsidTr="003A7F75">
        <w:tc>
          <w:tcPr>
            <w:tcW w:w="1771" w:type="dxa"/>
          </w:tcPr>
          <w:p w:rsidR="00F13614" w:rsidRDefault="00F13614">
            <w:r>
              <w:rPr>
                <w:rFonts w:hint="eastAsia"/>
              </w:rPr>
              <w:t>备注</w:t>
            </w:r>
          </w:p>
        </w:tc>
        <w:tc>
          <w:tcPr>
            <w:tcW w:w="7085" w:type="dxa"/>
            <w:gridSpan w:val="3"/>
          </w:tcPr>
          <w:p w:rsidR="00F13614" w:rsidRDefault="00F13614"/>
        </w:tc>
      </w:tr>
    </w:tbl>
    <w:p w:rsidR="00F13614" w:rsidRDefault="00F13614" w:rsidP="005255BE"/>
    <w:p w:rsidR="00F13614" w:rsidRDefault="00F13614" w:rsidP="005255BE"/>
    <w:p w:rsidR="00F13614" w:rsidRDefault="00F13614" w:rsidP="005255BE"/>
    <w:p w:rsidR="00F13614" w:rsidRDefault="00F13614" w:rsidP="005255BE">
      <w:r>
        <w:t xml:space="preserve">Fx00: </w:t>
      </w:r>
      <w:r>
        <w:rPr>
          <w:rFonts w:hint="eastAsia"/>
        </w:rPr>
        <w:t>正常登录</w:t>
      </w:r>
      <w: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71"/>
        <w:gridCol w:w="1771"/>
        <w:gridCol w:w="1771"/>
        <w:gridCol w:w="3543"/>
      </w:tblGrid>
      <w:tr w:rsidR="00F13614" w:rsidTr="003A7F75">
        <w:trPr>
          <w:trHeight w:val="258"/>
        </w:trPr>
        <w:tc>
          <w:tcPr>
            <w:tcW w:w="1771" w:type="dxa"/>
          </w:tcPr>
          <w:p w:rsidR="00F13614" w:rsidRDefault="00F13614">
            <w:r>
              <w:rPr>
                <w:rFonts w:hint="eastAsia"/>
              </w:rPr>
              <w:t>功能描述</w:t>
            </w:r>
          </w:p>
        </w:tc>
        <w:tc>
          <w:tcPr>
            <w:tcW w:w="7085" w:type="dxa"/>
            <w:gridSpan w:val="3"/>
          </w:tcPr>
          <w:p w:rsidR="00F13614" w:rsidRDefault="00F13614">
            <w:r>
              <w:rPr>
                <w:rFonts w:hint="eastAsia"/>
              </w:rPr>
              <w:t>正常登录</w:t>
            </w:r>
          </w:p>
        </w:tc>
      </w:tr>
      <w:tr w:rsidR="00F13614" w:rsidTr="003A7F75">
        <w:trPr>
          <w:trHeight w:val="258"/>
        </w:trPr>
        <w:tc>
          <w:tcPr>
            <w:tcW w:w="1771" w:type="dxa"/>
          </w:tcPr>
          <w:p w:rsidR="00F13614" w:rsidRDefault="00F13614">
            <w:r>
              <w:rPr>
                <w:rFonts w:hint="eastAsia"/>
              </w:rPr>
              <w:t>接口名称</w:t>
            </w:r>
          </w:p>
        </w:tc>
        <w:tc>
          <w:tcPr>
            <w:tcW w:w="7085" w:type="dxa"/>
            <w:gridSpan w:val="3"/>
          </w:tcPr>
          <w:p w:rsidR="00F13614" w:rsidRDefault="00F13614">
            <w:r>
              <w:t>/public/loginUser</w:t>
            </w:r>
          </w:p>
        </w:tc>
      </w:tr>
      <w:tr w:rsidR="00F13614" w:rsidTr="003A7F75">
        <w:tc>
          <w:tcPr>
            <w:tcW w:w="1771" w:type="dxa"/>
            <w:vMerge w:val="restart"/>
          </w:tcPr>
          <w:p w:rsidR="00F13614" w:rsidRDefault="00F13614">
            <w:r>
              <w:rPr>
                <w:rFonts w:hint="eastAsia"/>
              </w:rPr>
              <w:t>请求参数</w:t>
            </w:r>
          </w:p>
        </w:tc>
        <w:tc>
          <w:tcPr>
            <w:tcW w:w="1771" w:type="dxa"/>
          </w:tcPr>
          <w:p w:rsidR="00F13614" w:rsidRDefault="00F13614">
            <w:r>
              <w:t>imei</w:t>
            </w:r>
          </w:p>
        </w:tc>
        <w:tc>
          <w:tcPr>
            <w:tcW w:w="1771" w:type="dxa"/>
          </w:tcPr>
          <w:p w:rsidR="00F13614" w:rsidRDefault="00F13614">
            <w:r>
              <w:rPr>
                <w:rFonts w:hint="eastAsia"/>
              </w:rPr>
              <w:t>必填</w:t>
            </w:r>
          </w:p>
        </w:tc>
        <w:tc>
          <w:tcPr>
            <w:tcW w:w="3543" w:type="dxa"/>
          </w:tcPr>
          <w:p w:rsidR="00F13614" w:rsidRDefault="00F13614">
            <w:r>
              <w:t>IMEI</w:t>
            </w:r>
          </w:p>
        </w:tc>
      </w:tr>
      <w:tr w:rsidR="00F13614" w:rsidTr="003A7F75">
        <w:tc>
          <w:tcPr>
            <w:tcW w:w="0" w:type="auto"/>
            <w:vMerge/>
            <w:vAlign w:val="center"/>
          </w:tcPr>
          <w:p w:rsidR="00F13614" w:rsidRDefault="00F13614" w:rsidP="003A7F75">
            <w:pPr>
              <w:widowControl/>
              <w:jc w:val="left"/>
            </w:pPr>
          </w:p>
        </w:tc>
        <w:tc>
          <w:tcPr>
            <w:tcW w:w="1771" w:type="dxa"/>
          </w:tcPr>
          <w:p w:rsidR="00F13614" w:rsidRDefault="00F13614">
            <w:r>
              <w:t>mac</w:t>
            </w:r>
          </w:p>
        </w:tc>
        <w:tc>
          <w:tcPr>
            <w:tcW w:w="1771" w:type="dxa"/>
          </w:tcPr>
          <w:p w:rsidR="00F13614" w:rsidRDefault="00F13614">
            <w:r>
              <w:rPr>
                <w:rFonts w:hint="eastAsia"/>
              </w:rPr>
              <w:t>必填</w:t>
            </w:r>
          </w:p>
        </w:tc>
        <w:tc>
          <w:tcPr>
            <w:tcW w:w="3543" w:type="dxa"/>
          </w:tcPr>
          <w:p w:rsidR="00F13614" w:rsidRDefault="00F13614">
            <w:r>
              <w:t>MAC</w:t>
            </w:r>
          </w:p>
        </w:tc>
      </w:tr>
      <w:tr w:rsidR="00F13614" w:rsidTr="003A7F75">
        <w:trPr>
          <w:trHeight w:val="138"/>
        </w:trPr>
        <w:tc>
          <w:tcPr>
            <w:tcW w:w="0" w:type="auto"/>
            <w:vMerge/>
            <w:vAlign w:val="center"/>
          </w:tcPr>
          <w:p w:rsidR="00F13614" w:rsidRDefault="00F13614" w:rsidP="003A7F75">
            <w:pPr>
              <w:widowControl/>
              <w:jc w:val="left"/>
            </w:pPr>
          </w:p>
        </w:tc>
        <w:tc>
          <w:tcPr>
            <w:tcW w:w="1771" w:type="dxa"/>
          </w:tcPr>
          <w:p w:rsidR="00F13614" w:rsidRDefault="00F13614">
            <w:r>
              <w:t>ver</w:t>
            </w:r>
          </w:p>
        </w:tc>
        <w:tc>
          <w:tcPr>
            <w:tcW w:w="1771" w:type="dxa"/>
          </w:tcPr>
          <w:p w:rsidR="00F13614" w:rsidRDefault="00F13614">
            <w:r>
              <w:rPr>
                <w:rFonts w:hint="eastAsia"/>
              </w:rPr>
              <w:t>必填</w:t>
            </w:r>
          </w:p>
        </w:tc>
        <w:tc>
          <w:tcPr>
            <w:tcW w:w="3543" w:type="dxa"/>
          </w:tcPr>
          <w:p w:rsidR="00F13614" w:rsidRDefault="00F13614">
            <w:r>
              <w:t>APP</w:t>
            </w:r>
            <w:r>
              <w:rPr>
                <w:rFonts w:hint="eastAsia"/>
              </w:rPr>
              <w:t>版本</w:t>
            </w:r>
          </w:p>
        </w:tc>
      </w:tr>
      <w:tr w:rsidR="00F13614" w:rsidTr="003A7F75">
        <w:trPr>
          <w:trHeight w:val="138"/>
        </w:trPr>
        <w:tc>
          <w:tcPr>
            <w:tcW w:w="0" w:type="auto"/>
            <w:vMerge/>
            <w:vAlign w:val="center"/>
          </w:tcPr>
          <w:p w:rsidR="00F13614" w:rsidRDefault="00F13614" w:rsidP="003A7F75">
            <w:pPr>
              <w:widowControl/>
              <w:jc w:val="left"/>
            </w:pPr>
          </w:p>
        </w:tc>
        <w:tc>
          <w:tcPr>
            <w:tcW w:w="1771" w:type="dxa"/>
          </w:tcPr>
          <w:p w:rsidR="00F13614" w:rsidRDefault="00F13614">
            <w:r>
              <w:t>platform</w:t>
            </w:r>
          </w:p>
        </w:tc>
        <w:tc>
          <w:tcPr>
            <w:tcW w:w="1771" w:type="dxa"/>
          </w:tcPr>
          <w:p w:rsidR="00F13614" w:rsidRDefault="00F13614">
            <w:r>
              <w:rPr>
                <w:rFonts w:hint="eastAsia"/>
              </w:rPr>
              <w:t>必填</w:t>
            </w:r>
          </w:p>
        </w:tc>
        <w:tc>
          <w:tcPr>
            <w:tcW w:w="3543" w:type="dxa"/>
          </w:tcPr>
          <w:p w:rsidR="00F13614" w:rsidRDefault="00F13614">
            <w:r>
              <w:rPr>
                <w:rFonts w:hint="eastAsia"/>
              </w:rPr>
              <w:t>平台</w:t>
            </w:r>
          </w:p>
        </w:tc>
      </w:tr>
      <w:tr w:rsidR="00F13614" w:rsidTr="003A7F75">
        <w:trPr>
          <w:trHeight w:val="120"/>
        </w:trPr>
        <w:tc>
          <w:tcPr>
            <w:tcW w:w="0" w:type="auto"/>
            <w:vMerge/>
            <w:vAlign w:val="center"/>
          </w:tcPr>
          <w:p w:rsidR="00F13614" w:rsidRDefault="00F13614" w:rsidP="003A7F75">
            <w:pPr>
              <w:widowControl/>
              <w:jc w:val="left"/>
            </w:pPr>
          </w:p>
        </w:tc>
        <w:tc>
          <w:tcPr>
            <w:tcW w:w="1771" w:type="dxa"/>
          </w:tcPr>
          <w:p w:rsidR="00F13614" w:rsidRDefault="00F13614">
            <w:r>
              <w:t>account</w:t>
            </w:r>
          </w:p>
        </w:tc>
        <w:tc>
          <w:tcPr>
            <w:tcW w:w="1771" w:type="dxa"/>
          </w:tcPr>
          <w:p w:rsidR="00F13614" w:rsidRDefault="00F13614">
            <w:r>
              <w:rPr>
                <w:rFonts w:hint="eastAsia"/>
              </w:rPr>
              <w:t>必填</w:t>
            </w:r>
          </w:p>
        </w:tc>
        <w:tc>
          <w:tcPr>
            <w:tcW w:w="3543" w:type="dxa"/>
          </w:tcPr>
          <w:p w:rsidR="00F13614" w:rsidRDefault="00F13614">
            <w:r>
              <w:rPr>
                <w:rFonts w:hint="eastAsia"/>
              </w:rPr>
              <w:t>帐号</w:t>
            </w:r>
          </w:p>
        </w:tc>
      </w:tr>
      <w:tr w:rsidR="00F13614" w:rsidTr="003A7F75">
        <w:trPr>
          <w:trHeight w:val="138"/>
        </w:trPr>
        <w:tc>
          <w:tcPr>
            <w:tcW w:w="0" w:type="auto"/>
            <w:vMerge/>
            <w:vAlign w:val="center"/>
          </w:tcPr>
          <w:p w:rsidR="00F13614" w:rsidRDefault="00F13614" w:rsidP="003A7F75">
            <w:pPr>
              <w:widowControl/>
              <w:jc w:val="left"/>
            </w:pPr>
          </w:p>
        </w:tc>
        <w:tc>
          <w:tcPr>
            <w:tcW w:w="1771" w:type="dxa"/>
          </w:tcPr>
          <w:p w:rsidR="00F13614" w:rsidRDefault="00F13614">
            <w:r>
              <w:t>password</w:t>
            </w:r>
          </w:p>
        </w:tc>
        <w:tc>
          <w:tcPr>
            <w:tcW w:w="1771" w:type="dxa"/>
          </w:tcPr>
          <w:p w:rsidR="00F13614" w:rsidRDefault="00F13614">
            <w:r>
              <w:rPr>
                <w:rFonts w:hint="eastAsia"/>
              </w:rPr>
              <w:t>必填</w:t>
            </w:r>
          </w:p>
        </w:tc>
        <w:tc>
          <w:tcPr>
            <w:tcW w:w="3543" w:type="dxa"/>
          </w:tcPr>
          <w:p w:rsidR="00F13614" w:rsidRDefault="00F13614">
            <w:r>
              <w:rPr>
                <w:rFonts w:hint="eastAsia"/>
              </w:rPr>
              <w:t>密码</w:t>
            </w:r>
          </w:p>
        </w:tc>
      </w:tr>
      <w:tr w:rsidR="00F13614" w:rsidTr="003A7F75">
        <w:trPr>
          <w:trHeight w:val="138"/>
        </w:trPr>
        <w:tc>
          <w:tcPr>
            <w:tcW w:w="0" w:type="auto"/>
            <w:vMerge/>
            <w:vAlign w:val="center"/>
          </w:tcPr>
          <w:p w:rsidR="00F13614" w:rsidRDefault="00F13614" w:rsidP="003A7F75">
            <w:pPr>
              <w:widowControl/>
              <w:jc w:val="left"/>
            </w:pPr>
          </w:p>
        </w:tc>
        <w:tc>
          <w:tcPr>
            <w:tcW w:w="1771" w:type="dxa"/>
          </w:tcPr>
          <w:p w:rsidR="00F13614" w:rsidRDefault="00F13614">
            <w:r>
              <w:t>packageName</w:t>
            </w:r>
          </w:p>
        </w:tc>
        <w:tc>
          <w:tcPr>
            <w:tcW w:w="1771" w:type="dxa"/>
          </w:tcPr>
          <w:p w:rsidR="00F13614" w:rsidRDefault="00F13614">
            <w:r>
              <w:rPr>
                <w:rFonts w:hint="eastAsia"/>
              </w:rPr>
              <w:t>必填</w:t>
            </w:r>
          </w:p>
        </w:tc>
        <w:tc>
          <w:tcPr>
            <w:tcW w:w="3543" w:type="dxa"/>
          </w:tcPr>
          <w:p w:rsidR="00F13614" w:rsidRDefault="00F13614">
            <w:r>
              <w:rPr>
                <w:rFonts w:hint="eastAsia"/>
              </w:rPr>
              <w:t>应用包名</w:t>
            </w:r>
          </w:p>
        </w:tc>
      </w:tr>
      <w:tr w:rsidR="00F13614" w:rsidTr="003A7F75">
        <w:tc>
          <w:tcPr>
            <w:tcW w:w="1771" w:type="dxa"/>
            <w:vMerge w:val="restart"/>
          </w:tcPr>
          <w:p w:rsidR="00F13614" w:rsidRDefault="00F13614">
            <w:r>
              <w:rPr>
                <w:rFonts w:hint="eastAsia"/>
              </w:rPr>
              <w:t>结果说明</w:t>
            </w:r>
          </w:p>
        </w:tc>
        <w:tc>
          <w:tcPr>
            <w:tcW w:w="3542" w:type="dxa"/>
            <w:gridSpan w:val="2"/>
          </w:tcPr>
          <w:p w:rsidR="00F13614" w:rsidRDefault="00F13614">
            <w:r>
              <w:t>result</w:t>
            </w:r>
          </w:p>
        </w:tc>
        <w:tc>
          <w:tcPr>
            <w:tcW w:w="3543" w:type="dxa"/>
          </w:tcPr>
          <w:p w:rsidR="00F13614" w:rsidRDefault="00F13614">
            <w:r>
              <w:rPr>
                <w:rFonts w:hint="eastAsia"/>
              </w:rPr>
              <w:t>成功</w:t>
            </w:r>
            <w:r>
              <w:t xml:space="preserve">=TRUE, </w:t>
            </w:r>
            <w:r>
              <w:rPr>
                <w:rFonts w:hint="eastAsia"/>
              </w:rPr>
              <w:t>失败</w:t>
            </w:r>
            <w:r>
              <w:t>=FALSE</w:t>
            </w:r>
          </w:p>
        </w:tc>
      </w:tr>
      <w:tr w:rsidR="00F13614" w:rsidTr="003A7F75">
        <w:tc>
          <w:tcPr>
            <w:tcW w:w="0" w:type="auto"/>
            <w:vMerge/>
            <w:vAlign w:val="center"/>
          </w:tcPr>
          <w:p w:rsidR="00F13614" w:rsidRDefault="00F13614" w:rsidP="003A7F75">
            <w:pPr>
              <w:widowControl/>
              <w:jc w:val="left"/>
            </w:pPr>
          </w:p>
        </w:tc>
        <w:tc>
          <w:tcPr>
            <w:tcW w:w="3542" w:type="dxa"/>
            <w:gridSpan w:val="2"/>
          </w:tcPr>
          <w:p w:rsidR="00F13614" w:rsidRDefault="00F13614">
            <w:r>
              <w:t>code</w:t>
            </w:r>
          </w:p>
        </w:tc>
        <w:tc>
          <w:tcPr>
            <w:tcW w:w="3543" w:type="dxa"/>
          </w:tcPr>
          <w:p w:rsidR="00F13614" w:rsidRDefault="00F13614">
            <w:r>
              <w:t xml:space="preserve">Fx0000: </w:t>
            </w:r>
            <w:r>
              <w:rPr>
                <w:rFonts w:hint="eastAsia"/>
              </w:rPr>
              <w:t>登录成功</w:t>
            </w:r>
          </w:p>
          <w:p w:rsidR="00F13614" w:rsidRDefault="00F13614">
            <w:r>
              <w:t xml:space="preserve">Fx0001: </w:t>
            </w:r>
            <w:r>
              <w:rPr>
                <w:rFonts w:hint="eastAsia"/>
              </w:rPr>
              <w:t>内部异常</w:t>
            </w:r>
          </w:p>
          <w:p w:rsidR="00F13614" w:rsidRDefault="00F13614">
            <w:r>
              <w:t xml:space="preserve">Fx0002: </w:t>
            </w:r>
            <w:r>
              <w:rPr>
                <w:rFonts w:hint="eastAsia"/>
              </w:rPr>
              <w:t>用户不存在或密码错误</w:t>
            </w:r>
          </w:p>
          <w:p w:rsidR="00F13614" w:rsidRDefault="00F13614">
            <w:r>
              <w:t xml:space="preserve">Fx0003: </w:t>
            </w:r>
            <w:r>
              <w:rPr>
                <w:rFonts w:hint="eastAsia"/>
              </w:rPr>
              <w:t>禁止登录</w:t>
            </w:r>
          </w:p>
          <w:p w:rsidR="00F13614" w:rsidRDefault="00F13614">
            <w:r>
              <w:t xml:space="preserve">Fx0004: </w:t>
            </w:r>
            <w:r>
              <w:rPr>
                <w:rFonts w:hint="eastAsia"/>
              </w:rPr>
              <w:t>参数错误</w:t>
            </w:r>
          </w:p>
        </w:tc>
      </w:tr>
      <w:tr w:rsidR="00F13614" w:rsidTr="003A7F75">
        <w:trPr>
          <w:trHeight w:val="138"/>
        </w:trPr>
        <w:tc>
          <w:tcPr>
            <w:tcW w:w="0" w:type="auto"/>
            <w:vMerge/>
            <w:vAlign w:val="center"/>
          </w:tcPr>
          <w:p w:rsidR="00F13614" w:rsidRDefault="00F13614" w:rsidP="003A7F75">
            <w:pPr>
              <w:widowControl/>
              <w:jc w:val="left"/>
            </w:pPr>
          </w:p>
        </w:tc>
        <w:tc>
          <w:tcPr>
            <w:tcW w:w="3542" w:type="dxa"/>
            <w:gridSpan w:val="2"/>
          </w:tcPr>
          <w:p w:rsidR="00F13614" w:rsidRDefault="00F13614">
            <w:r>
              <w:t>info</w:t>
            </w:r>
          </w:p>
        </w:tc>
        <w:tc>
          <w:tcPr>
            <w:tcW w:w="3543" w:type="dxa"/>
          </w:tcPr>
          <w:p w:rsidR="00F13614" w:rsidRDefault="00F13614">
            <w:r>
              <w:rPr>
                <w:rFonts w:hint="eastAsia"/>
              </w:rPr>
              <w:t>错误描述</w:t>
            </w:r>
          </w:p>
        </w:tc>
      </w:tr>
      <w:tr w:rsidR="00F13614" w:rsidTr="003A7F75">
        <w:trPr>
          <w:trHeight w:val="138"/>
        </w:trPr>
        <w:tc>
          <w:tcPr>
            <w:tcW w:w="0" w:type="auto"/>
            <w:vMerge/>
            <w:vAlign w:val="center"/>
          </w:tcPr>
          <w:p w:rsidR="00F13614" w:rsidRDefault="00F13614" w:rsidP="003A7F75">
            <w:pPr>
              <w:widowControl/>
              <w:jc w:val="left"/>
            </w:pPr>
          </w:p>
        </w:tc>
        <w:tc>
          <w:tcPr>
            <w:tcW w:w="1771" w:type="dxa"/>
          </w:tcPr>
          <w:p w:rsidR="00F13614" w:rsidRDefault="00F13614">
            <w:r>
              <w:t>user</w:t>
            </w:r>
          </w:p>
        </w:tc>
        <w:tc>
          <w:tcPr>
            <w:tcW w:w="1771" w:type="dxa"/>
          </w:tcPr>
          <w:p w:rsidR="00F13614" w:rsidRDefault="00F13614">
            <w:r>
              <w:t>JsonObject</w:t>
            </w:r>
          </w:p>
        </w:tc>
        <w:tc>
          <w:tcPr>
            <w:tcW w:w="3543" w:type="dxa"/>
          </w:tcPr>
          <w:p w:rsidR="00F13614" w:rsidRDefault="00F13614">
            <w:r>
              <w:rPr>
                <w:rFonts w:hint="eastAsia"/>
              </w:rPr>
              <w:t>用户对象</w:t>
            </w:r>
          </w:p>
        </w:tc>
      </w:tr>
      <w:tr w:rsidR="00F13614" w:rsidTr="003A7F75">
        <w:tc>
          <w:tcPr>
            <w:tcW w:w="1771" w:type="dxa"/>
          </w:tcPr>
          <w:p w:rsidR="00F13614" w:rsidRDefault="00F13614">
            <w:r>
              <w:rPr>
                <w:rFonts w:hint="eastAsia"/>
              </w:rPr>
              <w:t>备注</w:t>
            </w:r>
          </w:p>
        </w:tc>
        <w:tc>
          <w:tcPr>
            <w:tcW w:w="7085" w:type="dxa"/>
            <w:gridSpan w:val="3"/>
          </w:tcPr>
          <w:p w:rsidR="00F13614" w:rsidRDefault="00F13614"/>
        </w:tc>
      </w:tr>
    </w:tbl>
    <w:p w:rsidR="00F13614" w:rsidRDefault="00F13614" w:rsidP="005255BE"/>
    <w:p w:rsidR="00F13614" w:rsidRDefault="00F13614" w:rsidP="005255BE"/>
    <w:p w:rsidR="00F13614" w:rsidRDefault="00F13614" w:rsidP="005255BE"/>
    <w:p w:rsidR="00F13614" w:rsidRDefault="00F13614" w:rsidP="005255BE">
      <w:r>
        <w:t>Fx01:</w:t>
      </w:r>
      <w:r>
        <w:rPr>
          <w:rFonts w:hint="eastAsia"/>
        </w:rPr>
        <w:t>快速登录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71"/>
        <w:gridCol w:w="1771"/>
        <w:gridCol w:w="1771"/>
        <w:gridCol w:w="3543"/>
      </w:tblGrid>
      <w:tr w:rsidR="00F13614" w:rsidTr="003A7F75">
        <w:trPr>
          <w:trHeight w:val="258"/>
        </w:trPr>
        <w:tc>
          <w:tcPr>
            <w:tcW w:w="1771" w:type="dxa"/>
          </w:tcPr>
          <w:p w:rsidR="00F13614" w:rsidRDefault="00F13614">
            <w:r>
              <w:rPr>
                <w:rFonts w:hint="eastAsia"/>
              </w:rPr>
              <w:t>功能描述</w:t>
            </w:r>
          </w:p>
        </w:tc>
        <w:tc>
          <w:tcPr>
            <w:tcW w:w="7085" w:type="dxa"/>
            <w:gridSpan w:val="3"/>
          </w:tcPr>
          <w:p w:rsidR="00F13614" w:rsidRDefault="00F13614">
            <w:r>
              <w:rPr>
                <w:rFonts w:hint="eastAsia"/>
              </w:rPr>
              <w:t>快速登录</w:t>
            </w:r>
          </w:p>
        </w:tc>
      </w:tr>
      <w:tr w:rsidR="00F13614" w:rsidTr="003A7F75">
        <w:trPr>
          <w:trHeight w:val="258"/>
        </w:trPr>
        <w:tc>
          <w:tcPr>
            <w:tcW w:w="1771" w:type="dxa"/>
          </w:tcPr>
          <w:p w:rsidR="00F13614" w:rsidRDefault="00F13614">
            <w:r>
              <w:rPr>
                <w:rFonts w:hint="eastAsia"/>
              </w:rPr>
              <w:t>接口名称</w:t>
            </w:r>
          </w:p>
        </w:tc>
        <w:tc>
          <w:tcPr>
            <w:tcW w:w="7085" w:type="dxa"/>
            <w:gridSpan w:val="3"/>
          </w:tcPr>
          <w:p w:rsidR="00F13614" w:rsidRDefault="00F13614">
            <w:r>
              <w:t>/public/quickLogon</w:t>
            </w:r>
          </w:p>
        </w:tc>
      </w:tr>
      <w:tr w:rsidR="00F13614" w:rsidTr="003A7F75">
        <w:tc>
          <w:tcPr>
            <w:tcW w:w="1771" w:type="dxa"/>
            <w:vMerge w:val="restart"/>
          </w:tcPr>
          <w:p w:rsidR="00F13614" w:rsidRDefault="00F13614">
            <w:r>
              <w:rPr>
                <w:rFonts w:hint="eastAsia"/>
              </w:rPr>
              <w:t>请求参数</w:t>
            </w:r>
          </w:p>
        </w:tc>
        <w:tc>
          <w:tcPr>
            <w:tcW w:w="1771" w:type="dxa"/>
          </w:tcPr>
          <w:p w:rsidR="00F13614" w:rsidRDefault="00F13614">
            <w:r>
              <w:t>imei</w:t>
            </w:r>
          </w:p>
        </w:tc>
        <w:tc>
          <w:tcPr>
            <w:tcW w:w="1771" w:type="dxa"/>
          </w:tcPr>
          <w:p w:rsidR="00F13614" w:rsidRDefault="00F13614">
            <w:r>
              <w:rPr>
                <w:rFonts w:hint="eastAsia"/>
              </w:rPr>
              <w:t>必填</w:t>
            </w:r>
          </w:p>
        </w:tc>
        <w:tc>
          <w:tcPr>
            <w:tcW w:w="3543" w:type="dxa"/>
          </w:tcPr>
          <w:p w:rsidR="00F13614" w:rsidRDefault="00F13614">
            <w:r>
              <w:t>IMEI</w:t>
            </w:r>
          </w:p>
        </w:tc>
      </w:tr>
      <w:tr w:rsidR="00F13614" w:rsidTr="003A7F75">
        <w:tc>
          <w:tcPr>
            <w:tcW w:w="0" w:type="auto"/>
            <w:vMerge/>
            <w:vAlign w:val="center"/>
          </w:tcPr>
          <w:p w:rsidR="00F13614" w:rsidRDefault="00F13614" w:rsidP="003A7F75">
            <w:pPr>
              <w:widowControl/>
              <w:jc w:val="left"/>
            </w:pPr>
          </w:p>
        </w:tc>
        <w:tc>
          <w:tcPr>
            <w:tcW w:w="1771" w:type="dxa"/>
          </w:tcPr>
          <w:p w:rsidR="00F13614" w:rsidRDefault="00F13614">
            <w:r>
              <w:t>mac</w:t>
            </w:r>
          </w:p>
        </w:tc>
        <w:tc>
          <w:tcPr>
            <w:tcW w:w="1771" w:type="dxa"/>
          </w:tcPr>
          <w:p w:rsidR="00F13614" w:rsidRDefault="00F13614">
            <w:r>
              <w:rPr>
                <w:rFonts w:hint="eastAsia"/>
              </w:rPr>
              <w:t>必填</w:t>
            </w:r>
          </w:p>
        </w:tc>
        <w:tc>
          <w:tcPr>
            <w:tcW w:w="3543" w:type="dxa"/>
          </w:tcPr>
          <w:p w:rsidR="00F13614" w:rsidRDefault="00F13614">
            <w:r>
              <w:t>MAC</w:t>
            </w:r>
          </w:p>
        </w:tc>
      </w:tr>
      <w:tr w:rsidR="00F13614" w:rsidTr="003A7F75">
        <w:trPr>
          <w:trHeight w:val="138"/>
        </w:trPr>
        <w:tc>
          <w:tcPr>
            <w:tcW w:w="0" w:type="auto"/>
            <w:vMerge/>
            <w:vAlign w:val="center"/>
          </w:tcPr>
          <w:p w:rsidR="00F13614" w:rsidRDefault="00F13614" w:rsidP="003A7F75">
            <w:pPr>
              <w:widowControl/>
              <w:jc w:val="left"/>
            </w:pPr>
          </w:p>
        </w:tc>
        <w:tc>
          <w:tcPr>
            <w:tcW w:w="1771" w:type="dxa"/>
          </w:tcPr>
          <w:p w:rsidR="00F13614" w:rsidRDefault="00F13614">
            <w:r>
              <w:t>ver</w:t>
            </w:r>
          </w:p>
        </w:tc>
        <w:tc>
          <w:tcPr>
            <w:tcW w:w="1771" w:type="dxa"/>
          </w:tcPr>
          <w:p w:rsidR="00F13614" w:rsidRDefault="00F13614">
            <w:r>
              <w:rPr>
                <w:rFonts w:hint="eastAsia"/>
              </w:rPr>
              <w:t>必填</w:t>
            </w:r>
          </w:p>
        </w:tc>
        <w:tc>
          <w:tcPr>
            <w:tcW w:w="3543" w:type="dxa"/>
          </w:tcPr>
          <w:p w:rsidR="00F13614" w:rsidRDefault="00F13614">
            <w:r>
              <w:t>APP</w:t>
            </w:r>
            <w:r>
              <w:rPr>
                <w:rFonts w:hint="eastAsia"/>
              </w:rPr>
              <w:t>版本</w:t>
            </w:r>
          </w:p>
        </w:tc>
      </w:tr>
      <w:tr w:rsidR="00F13614" w:rsidTr="003A7F75">
        <w:trPr>
          <w:trHeight w:val="138"/>
        </w:trPr>
        <w:tc>
          <w:tcPr>
            <w:tcW w:w="0" w:type="auto"/>
            <w:vMerge/>
            <w:vAlign w:val="center"/>
          </w:tcPr>
          <w:p w:rsidR="00F13614" w:rsidRDefault="00F13614" w:rsidP="003A7F75">
            <w:pPr>
              <w:widowControl/>
              <w:jc w:val="left"/>
            </w:pPr>
          </w:p>
        </w:tc>
        <w:tc>
          <w:tcPr>
            <w:tcW w:w="1771" w:type="dxa"/>
          </w:tcPr>
          <w:p w:rsidR="00F13614" w:rsidRDefault="00F13614">
            <w:r>
              <w:t>platform</w:t>
            </w:r>
          </w:p>
        </w:tc>
        <w:tc>
          <w:tcPr>
            <w:tcW w:w="1771" w:type="dxa"/>
          </w:tcPr>
          <w:p w:rsidR="00F13614" w:rsidRDefault="00F13614">
            <w:r>
              <w:rPr>
                <w:rFonts w:hint="eastAsia"/>
              </w:rPr>
              <w:t>必填</w:t>
            </w:r>
          </w:p>
        </w:tc>
        <w:tc>
          <w:tcPr>
            <w:tcW w:w="3543" w:type="dxa"/>
          </w:tcPr>
          <w:p w:rsidR="00F13614" w:rsidRDefault="00F13614">
            <w:r>
              <w:rPr>
                <w:rFonts w:hint="eastAsia"/>
              </w:rPr>
              <w:t>平台</w:t>
            </w:r>
          </w:p>
        </w:tc>
      </w:tr>
      <w:tr w:rsidR="00F13614" w:rsidTr="003A7F75">
        <w:trPr>
          <w:trHeight w:val="138"/>
        </w:trPr>
        <w:tc>
          <w:tcPr>
            <w:tcW w:w="0" w:type="auto"/>
            <w:vMerge/>
            <w:vAlign w:val="center"/>
          </w:tcPr>
          <w:p w:rsidR="00F13614" w:rsidRDefault="00F13614" w:rsidP="003A7F75">
            <w:pPr>
              <w:widowControl/>
              <w:jc w:val="left"/>
            </w:pPr>
          </w:p>
        </w:tc>
        <w:tc>
          <w:tcPr>
            <w:tcW w:w="1771" w:type="dxa"/>
          </w:tcPr>
          <w:p w:rsidR="00F13614" w:rsidRDefault="00F13614">
            <w:r>
              <w:t>packageName</w:t>
            </w:r>
          </w:p>
        </w:tc>
        <w:tc>
          <w:tcPr>
            <w:tcW w:w="1771" w:type="dxa"/>
          </w:tcPr>
          <w:p w:rsidR="00F13614" w:rsidRDefault="00F13614">
            <w:r>
              <w:rPr>
                <w:rFonts w:hint="eastAsia"/>
              </w:rPr>
              <w:t>必填</w:t>
            </w:r>
          </w:p>
        </w:tc>
        <w:tc>
          <w:tcPr>
            <w:tcW w:w="3543" w:type="dxa"/>
          </w:tcPr>
          <w:p w:rsidR="00F13614" w:rsidRDefault="00F13614">
            <w:r>
              <w:rPr>
                <w:rFonts w:hint="eastAsia"/>
              </w:rPr>
              <w:t>应用包名</w:t>
            </w:r>
          </w:p>
        </w:tc>
      </w:tr>
      <w:tr w:rsidR="00F13614" w:rsidTr="003A7F75">
        <w:tc>
          <w:tcPr>
            <w:tcW w:w="1771" w:type="dxa"/>
            <w:vMerge w:val="restart"/>
          </w:tcPr>
          <w:p w:rsidR="00F13614" w:rsidRDefault="00F13614">
            <w:r>
              <w:rPr>
                <w:rFonts w:hint="eastAsia"/>
              </w:rPr>
              <w:t>结果说明</w:t>
            </w:r>
          </w:p>
        </w:tc>
        <w:tc>
          <w:tcPr>
            <w:tcW w:w="3542" w:type="dxa"/>
            <w:gridSpan w:val="2"/>
          </w:tcPr>
          <w:p w:rsidR="00F13614" w:rsidRDefault="00F13614">
            <w:r>
              <w:t>result</w:t>
            </w:r>
          </w:p>
        </w:tc>
        <w:tc>
          <w:tcPr>
            <w:tcW w:w="3543" w:type="dxa"/>
          </w:tcPr>
          <w:p w:rsidR="00F13614" w:rsidRDefault="00F13614">
            <w:r>
              <w:rPr>
                <w:rFonts w:hint="eastAsia"/>
              </w:rPr>
              <w:t>成功</w:t>
            </w:r>
            <w:r>
              <w:t xml:space="preserve">=TRUE, </w:t>
            </w:r>
            <w:r>
              <w:rPr>
                <w:rFonts w:hint="eastAsia"/>
              </w:rPr>
              <w:t>失败</w:t>
            </w:r>
            <w:r>
              <w:t>=FALSE</w:t>
            </w:r>
          </w:p>
        </w:tc>
      </w:tr>
      <w:tr w:rsidR="00F13614" w:rsidTr="003A7F75">
        <w:tc>
          <w:tcPr>
            <w:tcW w:w="0" w:type="auto"/>
            <w:vMerge/>
            <w:vAlign w:val="center"/>
          </w:tcPr>
          <w:p w:rsidR="00F13614" w:rsidRDefault="00F13614" w:rsidP="003A7F75">
            <w:pPr>
              <w:widowControl/>
              <w:jc w:val="left"/>
            </w:pPr>
          </w:p>
        </w:tc>
        <w:tc>
          <w:tcPr>
            <w:tcW w:w="3542" w:type="dxa"/>
            <w:gridSpan w:val="2"/>
          </w:tcPr>
          <w:p w:rsidR="00F13614" w:rsidRDefault="00F13614">
            <w:r>
              <w:t>code</w:t>
            </w:r>
          </w:p>
        </w:tc>
        <w:tc>
          <w:tcPr>
            <w:tcW w:w="3543" w:type="dxa"/>
          </w:tcPr>
          <w:p w:rsidR="00F13614" w:rsidRDefault="00F13614">
            <w:r>
              <w:t xml:space="preserve">Fx0100: </w:t>
            </w:r>
            <w:r>
              <w:rPr>
                <w:rFonts w:hint="eastAsia"/>
              </w:rPr>
              <w:t>登录成功</w:t>
            </w:r>
          </w:p>
          <w:p w:rsidR="00F13614" w:rsidRDefault="00F13614">
            <w:r>
              <w:t xml:space="preserve">Fx0101: </w:t>
            </w:r>
            <w:r>
              <w:rPr>
                <w:rFonts w:hint="eastAsia"/>
              </w:rPr>
              <w:t>内部异常</w:t>
            </w:r>
          </w:p>
          <w:p w:rsidR="00F13614" w:rsidRDefault="00F13614">
            <w:r>
              <w:t xml:space="preserve">Fx0102: </w:t>
            </w:r>
            <w:r>
              <w:rPr>
                <w:rFonts w:hint="eastAsia"/>
              </w:rPr>
              <w:t>禁止登录</w:t>
            </w:r>
          </w:p>
          <w:p w:rsidR="00F13614" w:rsidRDefault="00F13614">
            <w:r>
              <w:t xml:space="preserve">Fx0103: </w:t>
            </w:r>
            <w:r>
              <w:rPr>
                <w:rFonts w:hint="eastAsia"/>
              </w:rPr>
              <w:t>参数错误</w:t>
            </w:r>
          </w:p>
        </w:tc>
      </w:tr>
      <w:tr w:rsidR="00F13614" w:rsidTr="003A7F75">
        <w:trPr>
          <w:trHeight w:val="138"/>
        </w:trPr>
        <w:tc>
          <w:tcPr>
            <w:tcW w:w="0" w:type="auto"/>
            <w:vMerge/>
            <w:vAlign w:val="center"/>
          </w:tcPr>
          <w:p w:rsidR="00F13614" w:rsidRDefault="00F13614" w:rsidP="003A7F75">
            <w:pPr>
              <w:widowControl/>
              <w:jc w:val="left"/>
            </w:pPr>
          </w:p>
        </w:tc>
        <w:tc>
          <w:tcPr>
            <w:tcW w:w="3542" w:type="dxa"/>
            <w:gridSpan w:val="2"/>
          </w:tcPr>
          <w:p w:rsidR="00F13614" w:rsidRDefault="00F13614">
            <w:r>
              <w:t>info</w:t>
            </w:r>
          </w:p>
        </w:tc>
        <w:tc>
          <w:tcPr>
            <w:tcW w:w="3543" w:type="dxa"/>
          </w:tcPr>
          <w:p w:rsidR="00F13614" w:rsidRDefault="00F13614">
            <w:r>
              <w:rPr>
                <w:rFonts w:hint="eastAsia"/>
              </w:rPr>
              <w:t>错误描述</w:t>
            </w:r>
          </w:p>
        </w:tc>
      </w:tr>
      <w:tr w:rsidR="00F13614" w:rsidTr="003A7F75">
        <w:trPr>
          <w:trHeight w:val="138"/>
        </w:trPr>
        <w:tc>
          <w:tcPr>
            <w:tcW w:w="0" w:type="auto"/>
            <w:vMerge/>
            <w:vAlign w:val="center"/>
          </w:tcPr>
          <w:p w:rsidR="00F13614" w:rsidRDefault="00F13614" w:rsidP="003A7F75">
            <w:pPr>
              <w:widowControl/>
              <w:jc w:val="left"/>
            </w:pPr>
          </w:p>
        </w:tc>
        <w:tc>
          <w:tcPr>
            <w:tcW w:w="1771" w:type="dxa"/>
          </w:tcPr>
          <w:p w:rsidR="00F13614" w:rsidRDefault="00F13614">
            <w:r>
              <w:t>user</w:t>
            </w:r>
          </w:p>
        </w:tc>
        <w:tc>
          <w:tcPr>
            <w:tcW w:w="1771" w:type="dxa"/>
          </w:tcPr>
          <w:p w:rsidR="00F13614" w:rsidRDefault="00F13614">
            <w:r>
              <w:t>JsonObject</w:t>
            </w:r>
          </w:p>
        </w:tc>
        <w:tc>
          <w:tcPr>
            <w:tcW w:w="3543" w:type="dxa"/>
          </w:tcPr>
          <w:p w:rsidR="00F13614" w:rsidRDefault="00F13614">
            <w:r>
              <w:rPr>
                <w:rFonts w:hint="eastAsia"/>
              </w:rPr>
              <w:t>用户对象</w:t>
            </w:r>
          </w:p>
        </w:tc>
      </w:tr>
      <w:tr w:rsidR="00F13614" w:rsidTr="003A7F75">
        <w:tc>
          <w:tcPr>
            <w:tcW w:w="1771" w:type="dxa"/>
          </w:tcPr>
          <w:p w:rsidR="00F13614" w:rsidRDefault="00F13614">
            <w:r>
              <w:rPr>
                <w:rFonts w:hint="eastAsia"/>
              </w:rPr>
              <w:t>备注</w:t>
            </w:r>
          </w:p>
        </w:tc>
        <w:tc>
          <w:tcPr>
            <w:tcW w:w="7085" w:type="dxa"/>
            <w:gridSpan w:val="3"/>
          </w:tcPr>
          <w:p w:rsidR="00F13614" w:rsidRDefault="00F13614"/>
        </w:tc>
      </w:tr>
    </w:tbl>
    <w:p w:rsidR="00F13614" w:rsidRDefault="00F13614" w:rsidP="005255BE"/>
    <w:p w:rsidR="00F13614" w:rsidRDefault="00F13614" w:rsidP="005255BE"/>
    <w:p w:rsidR="00F13614" w:rsidRDefault="00F13614" w:rsidP="005255BE"/>
    <w:p w:rsidR="00F13614" w:rsidRDefault="00F13614" w:rsidP="005255BE">
      <w:r>
        <w:t>Gx05:</w:t>
      </w:r>
      <w:r>
        <w:rPr>
          <w:rFonts w:hint="eastAsia"/>
        </w:rPr>
        <w:t>用户转化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71"/>
        <w:gridCol w:w="1771"/>
        <w:gridCol w:w="1771"/>
        <w:gridCol w:w="3543"/>
      </w:tblGrid>
      <w:tr w:rsidR="00F13614" w:rsidTr="003A7F75">
        <w:trPr>
          <w:trHeight w:val="258"/>
        </w:trPr>
        <w:tc>
          <w:tcPr>
            <w:tcW w:w="1771" w:type="dxa"/>
          </w:tcPr>
          <w:p w:rsidR="00F13614" w:rsidRDefault="00F13614">
            <w:r>
              <w:rPr>
                <w:rFonts w:hint="eastAsia"/>
              </w:rPr>
              <w:t>功能描述</w:t>
            </w:r>
          </w:p>
        </w:tc>
        <w:tc>
          <w:tcPr>
            <w:tcW w:w="7085" w:type="dxa"/>
            <w:gridSpan w:val="3"/>
          </w:tcPr>
          <w:p w:rsidR="00F13614" w:rsidRDefault="00F13614">
            <w:r>
              <w:rPr>
                <w:rFonts w:hint="eastAsia"/>
              </w:rPr>
              <w:t>用户转化</w:t>
            </w:r>
          </w:p>
        </w:tc>
      </w:tr>
      <w:tr w:rsidR="00F13614" w:rsidTr="003A7F75">
        <w:trPr>
          <w:trHeight w:val="258"/>
        </w:trPr>
        <w:tc>
          <w:tcPr>
            <w:tcW w:w="1771" w:type="dxa"/>
          </w:tcPr>
          <w:p w:rsidR="00F13614" w:rsidRDefault="00F13614">
            <w:r>
              <w:rPr>
                <w:rFonts w:hint="eastAsia"/>
              </w:rPr>
              <w:t>接口名称</w:t>
            </w:r>
          </w:p>
        </w:tc>
        <w:tc>
          <w:tcPr>
            <w:tcW w:w="7085" w:type="dxa"/>
            <w:gridSpan w:val="3"/>
          </w:tcPr>
          <w:p w:rsidR="00F13614" w:rsidRDefault="00F13614">
            <w:r>
              <w:t>/secure/changeRole</w:t>
            </w:r>
          </w:p>
        </w:tc>
      </w:tr>
      <w:tr w:rsidR="00F13614" w:rsidTr="003A7F75">
        <w:tc>
          <w:tcPr>
            <w:tcW w:w="1771" w:type="dxa"/>
            <w:vMerge w:val="restart"/>
          </w:tcPr>
          <w:p w:rsidR="00F13614" w:rsidRDefault="00F13614">
            <w:r>
              <w:rPr>
                <w:rFonts w:hint="eastAsia"/>
              </w:rPr>
              <w:t>请求参数</w:t>
            </w:r>
          </w:p>
        </w:tc>
        <w:tc>
          <w:tcPr>
            <w:tcW w:w="1771" w:type="dxa"/>
          </w:tcPr>
          <w:p w:rsidR="00F13614" w:rsidRDefault="00F13614">
            <w:r>
              <w:t>imei</w:t>
            </w:r>
          </w:p>
        </w:tc>
        <w:tc>
          <w:tcPr>
            <w:tcW w:w="1771" w:type="dxa"/>
          </w:tcPr>
          <w:p w:rsidR="00F13614" w:rsidRDefault="00F13614">
            <w:r>
              <w:rPr>
                <w:rFonts w:hint="eastAsia"/>
              </w:rPr>
              <w:t>必填</w:t>
            </w:r>
          </w:p>
        </w:tc>
        <w:tc>
          <w:tcPr>
            <w:tcW w:w="3543" w:type="dxa"/>
          </w:tcPr>
          <w:p w:rsidR="00F13614" w:rsidRDefault="00F13614">
            <w:r>
              <w:t>IMEI</w:t>
            </w:r>
          </w:p>
        </w:tc>
      </w:tr>
      <w:tr w:rsidR="00F13614" w:rsidTr="003A7F75">
        <w:tc>
          <w:tcPr>
            <w:tcW w:w="0" w:type="auto"/>
            <w:vMerge/>
            <w:vAlign w:val="center"/>
          </w:tcPr>
          <w:p w:rsidR="00F13614" w:rsidRDefault="00F13614" w:rsidP="003A7F75">
            <w:pPr>
              <w:widowControl/>
              <w:jc w:val="left"/>
            </w:pPr>
          </w:p>
        </w:tc>
        <w:tc>
          <w:tcPr>
            <w:tcW w:w="1771" w:type="dxa"/>
          </w:tcPr>
          <w:p w:rsidR="00F13614" w:rsidRDefault="00F13614">
            <w:r>
              <w:t>mac</w:t>
            </w:r>
          </w:p>
        </w:tc>
        <w:tc>
          <w:tcPr>
            <w:tcW w:w="1771" w:type="dxa"/>
          </w:tcPr>
          <w:p w:rsidR="00F13614" w:rsidRDefault="00F13614">
            <w:r>
              <w:rPr>
                <w:rFonts w:hint="eastAsia"/>
              </w:rPr>
              <w:t>必填</w:t>
            </w:r>
          </w:p>
        </w:tc>
        <w:tc>
          <w:tcPr>
            <w:tcW w:w="3543" w:type="dxa"/>
          </w:tcPr>
          <w:p w:rsidR="00F13614" w:rsidRDefault="00F13614">
            <w:r>
              <w:t>MAC</w:t>
            </w:r>
          </w:p>
        </w:tc>
      </w:tr>
      <w:tr w:rsidR="00F13614" w:rsidTr="003A7F75">
        <w:trPr>
          <w:trHeight w:val="138"/>
        </w:trPr>
        <w:tc>
          <w:tcPr>
            <w:tcW w:w="0" w:type="auto"/>
            <w:vMerge/>
            <w:vAlign w:val="center"/>
          </w:tcPr>
          <w:p w:rsidR="00F13614" w:rsidRDefault="00F13614" w:rsidP="003A7F75">
            <w:pPr>
              <w:widowControl/>
              <w:jc w:val="left"/>
            </w:pPr>
          </w:p>
        </w:tc>
        <w:tc>
          <w:tcPr>
            <w:tcW w:w="1771" w:type="dxa"/>
          </w:tcPr>
          <w:p w:rsidR="00F13614" w:rsidRDefault="00F13614">
            <w:r>
              <w:t>ver</w:t>
            </w:r>
          </w:p>
        </w:tc>
        <w:tc>
          <w:tcPr>
            <w:tcW w:w="1771" w:type="dxa"/>
          </w:tcPr>
          <w:p w:rsidR="00F13614" w:rsidRDefault="00F13614">
            <w:r>
              <w:rPr>
                <w:rFonts w:hint="eastAsia"/>
              </w:rPr>
              <w:t>必填</w:t>
            </w:r>
          </w:p>
        </w:tc>
        <w:tc>
          <w:tcPr>
            <w:tcW w:w="3543" w:type="dxa"/>
          </w:tcPr>
          <w:p w:rsidR="00F13614" w:rsidRDefault="00F13614">
            <w:r>
              <w:t>APP</w:t>
            </w:r>
            <w:r>
              <w:rPr>
                <w:rFonts w:hint="eastAsia"/>
              </w:rPr>
              <w:t>版本</w:t>
            </w:r>
          </w:p>
        </w:tc>
      </w:tr>
      <w:tr w:rsidR="00F13614" w:rsidTr="003A7F75">
        <w:trPr>
          <w:trHeight w:val="138"/>
        </w:trPr>
        <w:tc>
          <w:tcPr>
            <w:tcW w:w="0" w:type="auto"/>
            <w:vMerge/>
            <w:vAlign w:val="center"/>
          </w:tcPr>
          <w:p w:rsidR="00F13614" w:rsidRDefault="00F13614" w:rsidP="003A7F75">
            <w:pPr>
              <w:widowControl/>
              <w:jc w:val="left"/>
            </w:pPr>
          </w:p>
        </w:tc>
        <w:tc>
          <w:tcPr>
            <w:tcW w:w="1771" w:type="dxa"/>
          </w:tcPr>
          <w:p w:rsidR="00F13614" w:rsidRDefault="00F13614">
            <w:r>
              <w:t>platform</w:t>
            </w:r>
          </w:p>
        </w:tc>
        <w:tc>
          <w:tcPr>
            <w:tcW w:w="1771" w:type="dxa"/>
          </w:tcPr>
          <w:p w:rsidR="00F13614" w:rsidRDefault="00F13614">
            <w:r>
              <w:rPr>
                <w:rFonts w:hint="eastAsia"/>
              </w:rPr>
              <w:t>必填</w:t>
            </w:r>
          </w:p>
        </w:tc>
        <w:tc>
          <w:tcPr>
            <w:tcW w:w="3543" w:type="dxa"/>
          </w:tcPr>
          <w:p w:rsidR="00F13614" w:rsidRDefault="00F13614">
            <w:r>
              <w:rPr>
                <w:rFonts w:hint="eastAsia"/>
              </w:rPr>
              <w:t>平台</w:t>
            </w:r>
          </w:p>
        </w:tc>
      </w:tr>
      <w:tr w:rsidR="00F13614" w:rsidTr="003A7F75">
        <w:trPr>
          <w:trHeight w:val="69"/>
        </w:trPr>
        <w:tc>
          <w:tcPr>
            <w:tcW w:w="0" w:type="auto"/>
            <w:vMerge/>
            <w:vAlign w:val="center"/>
          </w:tcPr>
          <w:p w:rsidR="00F13614" w:rsidRDefault="00F13614" w:rsidP="003A7F75">
            <w:pPr>
              <w:widowControl/>
              <w:jc w:val="left"/>
            </w:pPr>
          </w:p>
        </w:tc>
        <w:tc>
          <w:tcPr>
            <w:tcW w:w="1771" w:type="dxa"/>
          </w:tcPr>
          <w:p w:rsidR="00F13614" w:rsidRDefault="00F13614">
            <w:r>
              <w:t>account</w:t>
            </w:r>
          </w:p>
        </w:tc>
        <w:tc>
          <w:tcPr>
            <w:tcW w:w="1771" w:type="dxa"/>
          </w:tcPr>
          <w:p w:rsidR="00F13614" w:rsidRDefault="00F13614">
            <w:r>
              <w:rPr>
                <w:rFonts w:hint="eastAsia"/>
              </w:rPr>
              <w:t>必填</w:t>
            </w:r>
          </w:p>
        </w:tc>
        <w:tc>
          <w:tcPr>
            <w:tcW w:w="3543" w:type="dxa"/>
          </w:tcPr>
          <w:p w:rsidR="00F13614" w:rsidRDefault="00F13614">
            <w:r>
              <w:rPr>
                <w:rFonts w:hint="eastAsia"/>
              </w:rPr>
              <w:t>帐号</w:t>
            </w:r>
          </w:p>
        </w:tc>
      </w:tr>
      <w:tr w:rsidR="00F13614" w:rsidTr="003A7F75">
        <w:trPr>
          <w:trHeight w:val="69"/>
        </w:trPr>
        <w:tc>
          <w:tcPr>
            <w:tcW w:w="0" w:type="auto"/>
            <w:vMerge/>
            <w:vAlign w:val="center"/>
          </w:tcPr>
          <w:p w:rsidR="00F13614" w:rsidRDefault="00F13614" w:rsidP="003A7F75">
            <w:pPr>
              <w:widowControl/>
              <w:jc w:val="left"/>
            </w:pPr>
          </w:p>
        </w:tc>
        <w:tc>
          <w:tcPr>
            <w:tcW w:w="1771" w:type="dxa"/>
          </w:tcPr>
          <w:p w:rsidR="00F13614" w:rsidRDefault="00F13614">
            <w:r>
              <w:t>password</w:t>
            </w:r>
          </w:p>
        </w:tc>
        <w:tc>
          <w:tcPr>
            <w:tcW w:w="1771" w:type="dxa"/>
          </w:tcPr>
          <w:p w:rsidR="00F13614" w:rsidRDefault="00F13614">
            <w:r>
              <w:rPr>
                <w:rFonts w:hint="eastAsia"/>
              </w:rPr>
              <w:t>必填</w:t>
            </w:r>
          </w:p>
        </w:tc>
        <w:tc>
          <w:tcPr>
            <w:tcW w:w="3543" w:type="dxa"/>
          </w:tcPr>
          <w:p w:rsidR="00F13614" w:rsidRDefault="00F13614">
            <w:r>
              <w:rPr>
                <w:rFonts w:hint="eastAsia"/>
              </w:rPr>
              <w:t>密码</w:t>
            </w:r>
          </w:p>
        </w:tc>
      </w:tr>
      <w:tr w:rsidR="00F13614" w:rsidTr="003A7F75">
        <w:trPr>
          <w:trHeight w:val="138"/>
        </w:trPr>
        <w:tc>
          <w:tcPr>
            <w:tcW w:w="0" w:type="auto"/>
            <w:vMerge/>
            <w:vAlign w:val="center"/>
          </w:tcPr>
          <w:p w:rsidR="00F13614" w:rsidRDefault="00F13614" w:rsidP="003A7F75">
            <w:pPr>
              <w:widowControl/>
              <w:jc w:val="left"/>
            </w:pPr>
          </w:p>
        </w:tc>
        <w:tc>
          <w:tcPr>
            <w:tcW w:w="1771" w:type="dxa"/>
          </w:tcPr>
          <w:p w:rsidR="00F13614" w:rsidRDefault="00F13614">
            <w:r>
              <w:t>userId</w:t>
            </w:r>
          </w:p>
        </w:tc>
        <w:tc>
          <w:tcPr>
            <w:tcW w:w="1771" w:type="dxa"/>
          </w:tcPr>
          <w:p w:rsidR="00F13614" w:rsidRDefault="00F13614">
            <w:r>
              <w:rPr>
                <w:rFonts w:hint="eastAsia"/>
              </w:rPr>
              <w:t>必填</w:t>
            </w:r>
          </w:p>
        </w:tc>
        <w:tc>
          <w:tcPr>
            <w:tcW w:w="3543" w:type="dxa"/>
          </w:tcPr>
          <w:p w:rsidR="00F13614" w:rsidRDefault="00F13614"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F13614" w:rsidTr="003A7F75">
        <w:trPr>
          <w:trHeight w:val="138"/>
        </w:trPr>
        <w:tc>
          <w:tcPr>
            <w:tcW w:w="0" w:type="auto"/>
            <w:vMerge/>
            <w:vAlign w:val="center"/>
          </w:tcPr>
          <w:p w:rsidR="00F13614" w:rsidRDefault="00F13614" w:rsidP="003A7F75">
            <w:pPr>
              <w:widowControl/>
              <w:jc w:val="left"/>
            </w:pPr>
          </w:p>
        </w:tc>
        <w:tc>
          <w:tcPr>
            <w:tcW w:w="1771" w:type="dxa"/>
          </w:tcPr>
          <w:p w:rsidR="00F13614" w:rsidRDefault="00F13614">
            <w:r>
              <w:t>tk</w:t>
            </w:r>
          </w:p>
        </w:tc>
        <w:tc>
          <w:tcPr>
            <w:tcW w:w="1771" w:type="dxa"/>
          </w:tcPr>
          <w:p w:rsidR="00F13614" w:rsidRDefault="00F13614">
            <w:r>
              <w:rPr>
                <w:rFonts w:hint="eastAsia"/>
              </w:rPr>
              <w:t>必填</w:t>
            </w:r>
          </w:p>
        </w:tc>
        <w:tc>
          <w:tcPr>
            <w:tcW w:w="3543" w:type="dxa"/>
          </w:tcPr>
          <w:p w:rsidR="00F13614" w:rsidRDefault="00F13614">
            <w:r>
              <w:rPr>
                <w:rFonts w:hint="eastAsia"/>
              </w:rPr>
              <w:t>登录校验</w:t>
            </w:r>
            <w:r>
              <w:t>/</w:t>
            </w:r>
            <w:r>
              <w:rPr>
                <w:rFonts w:hint="eastAsia"/>
              </w:rPr>
              <w:t>请求头和参数都必填</w:t>
            </w:r>
          </w:p>
        </w:tc>
      </w:tr>
      <w:tr w:rsidR="00F13614" w:rsidTr="003A7F75">
        <w:tc>
          <w:tcPr>
            <w:tcW w:w="1771" w:type="dxa"/>
            <w:vMerge w:val="restart"/>
          </w:tcPr>
          <w:p w:rsidR="00F13614" w:rsidRDefault="00F13614">
            <w:r>
              <w:rPr>
                <w:rFonts w:hint="eastAsia"/>
              </w:rPr>
              <w:t>结果说明</w:t>
            </w:r>
          </w:p>
        </w:tc>
        <w:tc>
          <w:tcPr>
            <w:tcW w:w="3542" w:type="dxa"/>
            <w:gridSpan w:val="2"/>
          </w:tcPr>
          <w:p w:rsidR="00F13614" w:rsidRDefault="00F13614">
            <w:r>
              <w:t>result</w:t>
            </w:r>
          </w:p>
        </w:tc>
        <w:tc>
          <w:tcPr>
            <w:tcW w:w="3543" w:type="dxa"/>
          </w:tcPr>
          <w:p w:rsidR="00F13614" w:rsidRDefault="00F13614">
            <w:r>
              <w:rPr>
                <w:rFonts w:hint="eastAsia"/>
              </w:rPr>
              <w:t>成功</w:t>
            </w:r>
            <w:r>
              <w:t xml:space="preserve">=TRUE, </w:t>
            </w:r>
            <w:r>
              <w:rPr>
                <w:rFonts w:hint="eastAsia"/>
              </w:rPr>
              <w:t>失败</w:t>
            </w:r>
            <w:r>
              <w:t>=FALSE</w:t>
            </w:r>
          </w:p>
        </w:tc>
      </w:tr>
      <w:tr w:rsidR="00F13614" w:rsidTr="003A7F75">
        <w:tc>
          <w:tcPr>
            <w:tcW w:w="0" w:type="auto"/>
            <w:vMerge/>
            <w:vAlign w:val="center"/>
          </w:tcPr>
          <w:p w:rsidR="00F13614" w:rsidRDefault="00F13614" w:rsidP="003A7F75">
            <w:pPr>
              <w:widowControl/>
              <w:jc w:val="left"/>
            </w:pPr>
          </w:p>
        </w:tc>
        <w:tc>
          <w:tcPr>
            <w:tcW w:w="3542" w:type="dxa"/>
            <w:gridSpan w:val="2"/>
          </w:tcPr>
          <w:p w:rsidR="00F13614" w:rsidRDefault="00F13614">
            <w:r>
              <w:t>code</w:t>
            </w:r>
          </w:p>
        </w:tc>
        <w:tc>
          <w:tcPr>
            <w:tcW w:w="3543" w:type="dxa"/>
          </w:tcPr>
          <w:p w:rsidR="00F13614" w:rsidRDefault="00F13614">
            <w:r>
              <w:t xml:space="preserve">Gx0500: </w:t>
            </w:r>
            <w:r>
              <w:rPr>
                <w:rFonts w:hint="eastAsia"/>
              </w:rPr>
              <w:t>转化成功</w:t>
            </w:r>
          </w:p>
          <w:p w:rsidR="00F13614" w:rsidRDefault="00F13614">
            <w:r>
              <w:t xml:space="preserve">Gx0501: </w:t>
            </w:r>
            <w:r>
              <w:rPr>
                <w:rFonts w:hint="eastAsia"/>
              </w:rPr>
              <w:t>内部异常</w:t>
            </w:r>
          </w:p>
          <w:p w:rsidR="00F13614" w:rsidRDefault="00F13614">
            <w:r>
              <w:t xml:space="preserve">Gx0502: </w:t>
            </w:r>
            <w:r>
              <w:rPr>
                <w:rFonts w:hint="eastAsia"/>
              </w:rPr>
              <w:t>参数错误</w:t>
            </w:r>
          </w:p>
          <w:p w:rsidR="00F13614" w:rsidRDefault="00F13614">
            <w:r>
              <w:t xml:space="preserve">Gx0503: </w:t>
            </w:r>
            <w:r>
              <w:rPr>
                <w:rFonts w:hint="eastAsia"/>
              </w:rPr>
              <w:t>修改失败</w:t>
            </w:r>
          </w:p>
          <w:p w:rsidR="00F13614" w:rsidRDefault="00F13614">
            <w:r>
              <w:t xml:space="preserve">Gx0504: </w:t>
            </w:r>
            <w:r>
              <w:rPr>
                <w:rFonts w:hint="eastAsia"/>
              </w:rPr>
              <w:t>用户不能重复</w:t>
            </w:r>
          </w:p>
          <w:p w:rsidR="00F13614" w:rsidRDefault="00F13614">
            <w:r>
              <w:t xml:space="preserve">Gx0505: </w:t>
            </w:r>
            <w:r>
              <w:rPr>
                <w:rFonts w:hint="eastAsia"/>
              </w:rPr>
              <w:t>用户不存在</w:t>
            </w:r>
          </w:p>
          <w:p w:rsidR="00F13614" w:rsidRDefault="00F13614">
            <w:r>
              <w:t xml:space="preserve">Gx0506: </w:t>
            </w:r>
            <w:r>
              <w:rPr>
                <w:rFonts w:hint="eastAsia"/>
              </w:rPr>
              <w:t>非邮箱格式</w:t>
            </w:r>
          </w:p>
        </w:tc>
      </w:tr>
      <w:tr w:rsidR="00F13614" w:rsidTr="003A7F75">
        <w:tc>
          <w:tcPr>
            <w:tcW w:w="0" w:type="auto"/>
            <w:vMerge/>
            <w:vAlign w:val="center"/>
          </w:tcPr>
          <w:p w:rsidR="00F13614" w:rsidRDefault="00F13614" w:rsidP="003A7F75">
            <w:pPr>
              <w:widowControl/>
              <w:jc w:val="left"/>
            </w:pPr>
          </w:p>
        </w:tc>
        <w:tc>
          <w:tcPr>
            <w:tcW w:w="3542" w:type="dxa"/>
            <w:gridSpan w:val="2"/>
          </w:tcPr>
          <w:p w:rsidR="00F13614" w:rsidRDefault="00F13614">
            <w:r>
              <w:t>info</w:t>
            </w:r>
          </w:p>
        </w:tc>
        <w:tc>
          <w:tcPr>
            <w:tcW w:w="3543" w:type="dxa"/>
          </w:tcPr>
          <w:p w:rsidR="00F13614" w:rsidRDefault="00F13614">
            <w:r>
              <w:rPr>
                <w:rFonts w:hint="eastAsia"/>
              </w:rPr>
              <w:t>错误描述</w:t>
            </w:r>
          </w:p>
        </w:tc>
      </w:tr>
      <w:tr w:rsidR="00F13614" w:rsidTr="003A7F75">
        <w:tc>
          <w:tcPr>
            <w:tcW w:w="1771" w:type="dxa"/>
          </w:tcPr>
          <w:p w:rsidR="00F13614" w:rsidRDefault="00F13614">
            <w:r>
              <w:rPr>
                <w:rFonts w:hint="eastAsia"/>
              </w:rPr>
              <w:t>备注</w:t>
            </w:r>
          </w:p>
        </w:tc>
        <w:tc>
          <w:tcPr>
            <w:tcW w:w="7085" w:type="dxa"/>
            <w:gridSpan w:val="3"/>
          </w:tcPr>
          <w:p w:rsidR="00F13614" w:rsidRDefault="00F13614"/>
        </w:tc>
      </w:tr>
    </w:tbl>
    <w:p w:rsidR="00F13614" w:rsidRDefault="00F13614" w:rsidP="005255BE"/>
    <w:p w:rsidR="00F13614" w:rsidRDefault="00F13614" w:rsidP="005255BE"/>
    <w:p w:rsidR="00F13614" w:rsidRDefault="00F13614" w:rsidP="005255BE"/>
    <w:p w:rsidR="00F13614" w:rsidRDefault="00F13614" w:rsidP="005255BE">
      <w:r>
        <w:t>Kx00:</w:t>
      </w:r>
      <w:r>
        <w:rPr>
          <w:rFonts w:hint="eastAsia"/>
        </w:rPr>
        <w:t>头像上传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71"/>
        <w:gridCol w:w="1771"/>
        <w:gridCol w:w="1771"/>
        <w:gridCol w:w="3543"/>
      </w:tblGrid>
      <w:tr w:rsidR="00F13614" w:rsidTr="003A7F75">
        <w:trPr>
          <w:trHeight w:val="258"/>
        </w:trPr>
        <w:tc>
          <w:tcPr>
            <w:tcW w:w="1771" w:type="dxa"/>
          </w:tcPr>
          <w:p w:rsidR="00F13614" w:rsidRDefault="00F13614">
            <w:r>
              <w:rPr>
                <w:rFonts w:hint="eastAsia"/>
              </w:rPr>
              <w:t>功能描述</w:t>
            </w:r>
          </w:p>
        </w:tc>
        <w:tc>
          <w:tcPr>
            <w:tcW w:w="7085" w:type="dxa"/>
            <w:gridSpan w:val="3"/>
          </w:tcPr>
          <w:p w:rsidR="00F13614" w:rsidRDefault="00F13614">
            <w:r>
              <w:rPr>
                <w:rFonts w:hint="eastAsia"/>
              </w:rPr>
              <w:t>用户转化</w:t>
            </w:r>
          </w:p>
        </w:tc>
      </w:tr>
      <w:tr w:rsidR="00F13614" w:rsidTr="003A7F75">
        <w:trPr>
          <w:trHeight w:val="258"/>
        </w:trPr>
        <w:tc>
          <w:tcPr>
            <w:tcW w:w="1771" w:type="dxa"/>
          </w:tcPr>
          <w:p w:rsidR="00F13614" w:rsidRDefault="00F13614">
            <w:r>
              <w:rPr>
                <w:rFonts w:hint="eastAsia"/>
              </w:rPr>
              <w:t>接口名称</w:t>
            </w:r>
          </w:p>
        </w:tc>
        <w:tc>
          <w:tcPr>
            <w:tcW w:w="7085" w:type="dxa"/>
            <w:gridSpan w:val="3"/>
          </w:tcPr>
          <w:p w:rsidR="00F13614" w:rsidRDefault="00F13614">
            <w:r>
              <w:t>/secure/fileUpload</w:t>
            </w:r>
          </w:p>
        </w:tc>
      </w:tr>
      <w:tr w:rsidR="00F13614" w:rsidTr="003A7F75">
        <w:tc>
          <w:tcPr>
            <w:tcW w:w="1771" w:type="dxa"/>
            <w:vMerge w:val="restart"/>
          </w:tcPr>
          <w:p w:rsidR="00F13614" w:rsidRDefault="00F13614">
            <w:r>
              <w:rPr>
                <w:rFonts w:hint="eastAsia"/>
              </w:rPr>
              <w:t>请求参数</w:t>
            </w:r>
          </w:p>
        </w:tc>
        <w:tc>
          <w:tcPr>
            <w:tcW w:w="1771" w:type="dxa"/>
          </w:tcPr>
          <w:p w:rsidR="00F13614" w:rsidRDefault="00F13614">
            <w:r>
              <w:t>imei</w:t>
            </w:r>
          </w:p>
        </w:tc>
        <w:tc>
          <w:tcPr>
            <w:tcW w:w="1771" w:type="dxa"/>
          </w:tcPr>
          <w:p w:rsidR="00F13614" w:rsidRDefault="00F13614">
            <w:r>
              <w:rPr>
                <w:rFonts w:hint="eastAsia"/>
              </w:rPr>
              <w:t>必填</w:t>
            </w:r>
          </w:p>
        </w:tc>
        <w:tc>
          <w:tcPr>
            <w:tcW w:w="3543" w:type="dxa"/>
          </w:tcPr>
          <w:p w:rsidR="00F13614" w:rsidRDefault="00F13614">
            <w:r>
              <w:t>IMEI</w:t>
            </w:r>
          </w:p>
        </w:tc>
      </w:tr>
      <w:tr w:rsidR="00F13614" w:rsidTr="003A7F75">
        <w:tc>
          <w:tcPr>
            <w:tcW w:w="0" w:type="auto"/>
            <w:vMerge/>
            <w:vAlign w:val="center"/>
          </w:tcPr>
          <w:p w:rsidR="00F13614" w:rsidRDefault="00F13614" w:rsidP="003A7F75">
            <w:pPr>
              <w:widowControl/>
              <w:jc w:val="left"/>
            </w:pPr>
          </w:p>
        </w:tc>
        <w:tc>
          <w:tcPr>
            <w:tcW w:w="1771" w:type="dxa"/>
          </w:tcPr>
          <w:p w:rsidR="00F13614" w:rsidRDefault="00F13614">
            <w:r>
              <w:t>mac</w:t>
            </w:r>
          </w:p>
        </w:tc>
        <w:tc>
          <w:tcPr>
            <w:tcW w:w="1771" w:type="dxa"/>
          </w:tcPr>
          <w:p w:rsidR="00F13614" w:rsidRDefault="00F13614">
            <w:r>
              <w:rPr>
                <w:rFonts w:hint="eastAsia"/>
              </w:rPr>
              <w:t>必填</w:t>
            </w:r>
          </w:p>
        </w:tc>
        <w:tc>
          <w:tcPr>
            <w:tcW w:w="3543" w:type="dxa"/>
          </w:tcPr>
          <w:p w:rsidR="00F13614" w:rsidRDefault="00F13614">
            <w:r>
              <w:t>MAC</w:t>
            </w:r>
          </w:p>
        </w:tc>
      </w:tr>
      <w:tr w:rsidR="00F13614" w:rsidTr="003A7F75">
        <w:trPr>
          <w:trHeight w:val="138"/>
        </w:trPr>
        <w:tc>
          <w:tcPr>
            <w:tcW w:w="0" w:type="auto"/>
            <w:vMerge/>
            <w:vAlign w:val="center"/>
          </w:tcPr>
          <w:p w:rsidR="00F13614" w:rsidRDefault="00F13614" w:rsidP="003A7F75">
            <w:pPr>
              <w:widowControl/>
              <w:jc w:val="left"/>
            </w:pPr>
          </w:p>
        </w:tc>
        <w:tc>
          <w:tcPr>
            <w:tcW w:w="1771" w:type="dxa"/>
          </w:tcPr>
          <w:p w:rsidR="00F13614" w:rsidRDefault="00F13614">
            <w:r>
              <w:t>ver</w:t>
            </w:r>
          </w:p>
        </w:tc>
        <w:tc>
          <w:tcPr>
            <w:tcW w:w="1771" w:type="dxa"/>
          </w:tcPr>
          <w:p w:rsidR="00F13614" w:rsidRDefault="00F13614">
            <w:r>
              <w:rPr>
                <w:rFonts w:hint="eastAsia"/>
              </w:rPr>
              <w:t>必填</w:t>
            </w:r>
          </w:p>
        </w:tc>
        <w:tc>
          <w:tcPr>
            <w:tcW w:w="3543" w:type="dxa"/>
          </w:tcPr>
          <w:p w:rsidR="00F13614" w:rsidRDefault="00F13614">
            <w:r>
              <w:t>APP</w:t>
            </w:r>
            <w:r>
              <w:rPr>
                <w:rFonts w:hint="eastAsia"/>
              </w:rPr>
              <w:t>版本</w:t>
            </w:r>
          </w:p>
        </w:tc>
      </w:tr>
      <w:tr w:rsidR="00F13614" w:rsidTr="003A7F75">
        <w:trPr>
          <w:trHeight w:val="138"/>
        </w:trPr>
        <w:tc>
          <w:tcPr>
            <w:tcW w:w="0" w:type="auto"/>
            <w:vMerge/>
            <w:vAlign w:val="center"/>
          </w:tcPr>
          <w:p w:rsidR="00F13614" w:rsidRDefault="00F13614" w:rsidP="003A7F75">
            <w:pPr>
              <w:widowControl/>
              <w:jc w:val="left"/>
            </w:pPr>
          </w:p>
        </w:tc>
        <w:tc>
          <w:tcPr>
            <w:tcW w:w="1771" w:type="dxa"/>
          </w:tcPr>
          <w:p w:rsidR="00F13614" w:rsidRDefault="00F13614">
            <w:r>
              <w:t>platform</w:t>
            </w:r>
          </w:p>
        </w:tc>
        <w:tc>
          <w:tcPr>
            <w:tcW w:w="1771" w:type="dxa"/>
          </w:tcPr>
          <w:p w:rsidR="00F13614" w:rsidRDefault="00F13614">
            <w:r>
              <w:rPr>
                <w:rFonts w:hint="eastAsia"/>
              </w:rPr>
              <w:t>必填</w:t>
            </w:r>
          </w:p>
        </w:tc>
        <w:tc>
          <w:tcPr>
            <w:tcW w:w="3543" w:type="dxa"/>
          </w:tcPr>
          <w:p w:rsidR="00F13614" w:rsidRDefault="00F13614">
            <w:r>
              <w:rPr>
                <w:rFonts w:hint="eastAsia"/>
              </w:rPr>
              <w:t>平台</w:t>
            </w:r>
          </w:p>
        </w:tc>
      </w:tr>
      <w:tr w:rsidR="00F13614" w:rsidTr="003A7F75">
        <w:trPr>
          <w:trHeight w:val="138"/>
        </w:trPr>
        <w:tc>
          <w:tcPr>
            <w:tcW w:w="0" w:type="auto"/>
            <w:vMerge/>
            <w:vAlign w:val="center"/>
          </w:tcPr>
          <w:p w:rsidR="00F13614" w:rsidRDefault="00F13614" w:rsidP="003A7F75">
            <w:pPr>
              <w:widowControl/>
              <w:jc w:val="left"/>
            </w:pPr>
          </w:p>
        </w:tc>
        <w:tc>
          <w:tcPr>
            <w:tcW w:w="1771" w:type="dxa"/>
          </w:tcPr>
          <w:p w:rsidR="00F13614" w:rsidRDefault="00F13614">
            <w:r>
              <w:t>userId</w:t>
            </w:r>
          </w:p>
        </w:tc>
        <w:tc>
          <w:tcPr>
            <w:tcW w:w="1771" w:type="dxa"/>
          </w:tcPr>
          <w:p w:rsidR="00F13614" w:rsidRDefault="00F13614">
            <w:r>
              <w:rPr>
                <w:rFonts w:hint="eastAsia"/>
              </w:rPr>
              <w:t>必填</w:t>
            </w:r>
          </w:p>
        </w:tc>
        <w:tc>
          <w:tcPr>
            <w:tcW w:w="3543" w:type="dxa"/>
          </w:tcPr>
          <w:p w:rsidR="00F13614" w:rsidRDefault="00F13614"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F13614" w:rsidTr="003A7F75">
        <w:trPr>
          <w:trHeight w:val="138"/>
        </w:trPr>
        <w:tc>
          <w:tcPr>
            <w:tcW w:w="0" w:type="auto"/>
            <w:vMerge/>
            <w:vAlign w:val="center"/>
          </w:tcPr>
          <w:p w:rsidR="00F13614" w:rsidRDefault="00F13614" w:rsidP="003A7F75">
            <w:pPr>
              <w:widowControl/>
              <w:jc w:val="left"/>
            </w:pPr>
          </w:p>
        </w:tc>
        <w:tc>
          <w:tcPr>
            <w:tcW w:w="1771" w:type="dxa"/>
          </w:tcPr>
          <w:p w:rsidR="00F13614" w:rsidRDefault="00F13614">
            <w:r>
              <w:t>tk</w:t>
            </w:r>
          </w:p>
        </w:tc>
        <w:tc>
          <w:tcPr>
            <w:tcW w:w="1771" w:type="dxa"/>
          </w:tcPr>
          <w:p w:rsidR="00F13614" w:rsidRDefault="00F13614">
            <w:r>
              <w:rPr>
                <w:rFonts w:hint="eastAsia"/>
              </w:rPr>
              <w:t>必填</w:t>
            </w:r>
          </w:p>
        </w:tc>
        <w:tc>
          <w:tcPr>
            <w:tcW w:w="3543" w:type="dxa"/>
          </w:tcPr>
          <w:p w:rsidR="00F13614" w:rsidRDefault="00F13614">
            <w:r>
              <w:rPr>
                <w:rFonts w:hint="eastAsia"/>
              </w:rPr>
              <w:t>登录校验</w:t>
            </w:r>
            <w:r>
              <w:t>/</w:t>
            </w:r>
            <w:r>
              <w:rPr>
                <w:rFonts w:hint="eastAsia"/>
              </w:rPr>
              <w:t>请求头和参数都必填</w:t>
            </w:r>
          </w:p>
        </w:tc>
      </w:tr>
      <w:tr w:rsidR="00F13614" w:rsidTr="003A7F75">
        <w:trPr>
          <w:trHeight w:val="69"/>
        </w:trPr>
        <w:tc>
          <w:tcPr>
            <w:tcW w:w="0" w:type="auto"/>
            <w:vMerge/>
            <w:vAlign w:val="center"/>
          </w:tcPr>
          <w:p w:rsidR="00F13614" w:rsidRDefault="00F13614" w:rsidP="003A7F75">
            <w:pPr>
              <w:widowControl/>
              <w:jc w:val="left"/>
            </w:pPr>
          </w:p>
        </w:tc>
        <w:tc>
          <w:tcPr>
            <w:tcW w:w="1771" w:type="dxa"/>
          </w:tcPr>
          <w:p w:rsidR="00F13614" w:rsidRDefault="00F13614">
            <w:r>
              <w:t>file</w:t>
            </w:r>
          </w:p>
        </w:tc>
        <w:tc>
          <w:tcPr>
            <w:tcW w:w="1771" w:type="dxa"/>
          </w:tcPr>
          <w:p w:rsidR="00F13614" w:rsidRDefault="00F13614">
            <w:r>
              <w:rPr>
                <w:rFonts w:hint="eastAsia"/>
              </w:rPr>
              <w:t>必填</w:t>
            </w:r>
          </w:p>
        </w:tc>
        <w:tc>
          <w:tcPr>
            <w:tcW w:w="3543" w:type="dxa"/>
          </w:tcPr>
          <w:p w:rsidR="00F13614" w:rsidRDefault="00F13614">
            <w:r>
              <w:rPr>
                <w:rFonts w:hint="eastAsia"/>
              </w:rPr>
              <w:t>头像文件</w:t>
            </w:r>
          </w:p>
        </w:tc>
      </w:tr>
      <w:tr w:rsidR="00F13614" w:rsidTr="003A7F75">
        <w:tc>
          <w:tcPr>
            <w:tcW w:w="1771" w:type="dxa"/>
            <w:vMerge w:val="restart"/>
          </w:tcPr>
          <w:p w:rsidR="00F13614" w:rsidRDefault="00F13614">
            <w:r>
              <w:rPr>
                <w:rFonts w:hint="eastAsia"/>
              </w:rPr>
              <w:t>结果说明</w:t>
            </w:r>
          </w:p>
        </w:tc>
        <w:tc>
          <w:tcPr>
            <w:tcW w:w="3542" w:type="dxa"/>
            <w:gridSpan w:val="2"/>
          </w:tcPr>
          <w:p w:rsidR="00F13614" w:rsidRDefault="00F13614">
            <w:r>
              <w:t>result</w:t>
            </w:r>
          </w:p>
        </w:tc>
        <w:tc>
          <w:tcPr>
            <w:tcW w:w="3543" w:type="dxa"/>
          </w:tcPr>
          <w:p w:rsidR="00F13614" w:rsidRDefault="00F13614">
            <w:r>
              <w:rPr>
                <w:rFonts w:hint="eastAsia"/>
              </w:rPr>
              <w:t>成功</w:t>
            </w:r>
            <w:r>
              <w:t xml:space="preserve">=TRUE, </w:t>
            </w:r>
            <w:r>
              <w:rPr>
                <w:rFonts w:hint="eastAsia"/>
              </w:rPr>
              <w:t>失败</w:t>
            </w:r>
            <w:r>
              <w:t>=FALSE</w:t>
            </w:r>
          </w:p>
        </w:tc>
      </w:tr>
      <w:tr w:rsidR="00F13614" w:rsidTr="003A7F75">
        <w:tc>
          <w:tcPr>
            <w:tcW w:w="0" w:type="auto"/>
            <w:vMerge/>
            <w:vAlign w:val="center"/>
          </w:tcPr>
          <w:p w:rsidR="00F13614" w:rsidRDefault="00F13614" w:rsidP="003A7F75">
            <w:pPr>
              <w:widowControl/>
              <w:jc w:val="left"/>
            </w:pPr>
          </w:p>
        </w:tc>
        <w:tc>
          <w:tcPr>
            <w:tcW w:w="3542" w:type="dxa"/>
            <w:gridSpan w:val="2"/>
          </w:tcPr>
          <w:p w:rsidR="00F13614" w:rsidRDefault="00F13614">
            <w:r>
              <w:t>code</w:t>
            </w:r>
          </w:p>
        </w:tc>
        <w:tc>
          <w:tcPr>
            <w:tcW w:w="3543" w:type="dxa"/>
          </w:tcPr>
          <w:p w:rsidR="00F13614" w:rsidRDefault="00F13614">
            <w:r>
              <w:t xml:space="preserve">Kx0000: </w:t>
            </w:r>
            <w:r>
              <w:rPr>
                <w:rFonts w:hint="eastAsia"/>
              </w:rPr>
              <w:t>上传成功</w:t>
            </w:r>
          </w:p>
          <w:p w:rsidR="00F13614" w:rsidRDefault="00F13614">
            <w:r>
              <w:t xml:space="preserve">Kx0001: </w:t>
            </w:r>
            <w:r>
              <w:rPr>
                <w:rFonts w:hint="eastAsia"/>
              </w:rPr>
              <w:t>内部异常</w:t>
            </w:r>
          </w:p>
          <w:p w:rsidR="00F13614" w:rsidRDefault="00F13614">
            <w:r>
              <w:t xml:space="preserve">Kx0002: </w:t>
            </w:r>
            <w:r>
              <w:rPr>
                <w:rFonts w:hint="eastAsia"/>
              </w:rPr>
              <w:t>检查文件不允许上传</w:t>
            </w:r>
          </w:p>
          <w:p w:rsidR="00F13614" w:rsidRDefault="00F13614">
            <w:r>
              <w:t xml:space="preserve">Kx0003: </w:t>
            </w:r>
            <w:r>
              <w:rPr>
                <w:rFonts w:hint="eastAsia"/>
              </w:rPr>
              <w:t>上传服务器失败</w:t>
            </w:r>
          </w:p>
          <w:p w:rsidR="00F13614" w:rsidRDefault="00F13614">
            <w:r>
              <w:t xml:space="preserve">Kx0004: </w:t>
            </w:r>
            <w:r>
              <w:rPr>
                <w:rFonts w:hint="eastAsia"/>
              </w:rPr>
              <w:t>文件压缩异常</w:t>
            </w:r>
          </w:p>
          <w:p w:rsidR="00F13614" w:rsidRDefault="00F13614">
            <w:r>
              <w:t xml:space="preserve">Kx0005: </w:t>
            </w:r>
            <w:r>
              <w:rPr>
                <w:rFonts w:hint="eastAsia"/>
              </w:rPr>
              <w:t>文件上传到</w:t>
            </w:r>
            <w:r>
              <w:t>S3</w:t>
            </w:r>
            <w:r>
              <w:rPr>
                <w:rFonts w:hint="eastAsia"/>
              </w:rPr>
              <w:t>失败</w:t>
            </w:r>
          </w:p>
          <w:p w:rsidR="00F13614" w:rsidRDefault="00F13614">
            <w:r>
              <w:t xml:space="preserve">Kx0006: </w:t>
            </w:r>
            <w:r>
              <w:rPr>
                <w:rFonts w:hint="eastAsia"/>
              </w:rPr>
              <w:t>用户不存在</w:t>
            </w:r>
          </w:p>
        </w:tc>
      </w:tr>
      <w:tr w:rsidR="00F13614" w:rsidTr="003A7F75">
        <w:trPr>
          <w:trHeight w:val="138"/>
        </w:trPr>
        <w:tc>
          <w:tcPr>
            <w:tcW w:w="0" w:type="auto"/>
            <w:vMerge/>
            <w:vAlign w:val="center"/>
          </w:tcPr>
          <w:p w:rsidR="00F13614" w:rsidRDefault="00F13614" w:rsidP="003A7F75">
            <w:pPr>
              <w:widowControl/>
              <w:jc w:val="left"/>
            </w:pPr>
          </w:p>
        </w:tc>
        <w:tc>
          <w:tcPr>
            <w:tcW w:w="3542" w:type="dxa"/>
            <w:gridSpan w:val="2"/>
          </w:tcPr>
          <w:p w:rsidR="00F13614" w:rsidRDefault="00F13614">
            <w:r>
              <w:t>info</w:t>
            </w:r>
          </w:p>
        </w:tc>
        <w:tc>
          <w:tcPr>
            <w:tcW w:w="3543" w:type="dxa"/>
          </w:tcPr>
          <w:p w:rsidR="00F13614" w:rsidRDefault="00F13614">
            <w:r>
              <w:rPr>
                <w:rFonts w:hint="eastAsia"/>
              </w:rPr>
              <w:t>错误描述</w:t>
            </w:r>
          </w:p>
        </w:tc>
      </w:tr>
      <w:tr w:rsidR="00F13614" w:rsidTr="003A7F75">
        <w:trPr>
          <w:trHeight w:val="138"/>
        </w:trPr>
        <w:tc>
          <w:tcPr>
            <w:tcW w:w="0" w:type="auto"/>
            <w:vMerge/>
            <w:vAlign w:val="center"/>
          </w:tcPr>
          <w:p w:rsidR="00F13614" w:rsidRDefault="00F13614" w:rsidP="003A7F75">
            <w:pPr>
              <w:widowControl/>
              <w:jc w:val="left"/>
            </w:pPr>
          </w:p>
        </w:tc>
        <w:tc>
          <w:tcPr>
            <w:tcW w:w="1771" w:type="dxa"/>
          </w:tcPr>
          <w:p w:rsidR="00F13614" w:rsidRDefault="00F13614">
            <w:r>
              <w:t>headPortrait</w:t>
            </w:r>
          </w:p>
        </w:tc>
        <w:tc>
          <w:tcPr>
            <w:tcW w:w="1771" w:type="dxa"/>
          </w:tcPr>
          <w:p w:rsidR="00F13614" w:rsidRDefault="00F13614">
            <w:r>
              <w:t>String</w:t>
            </w:r>
          </w:p>
        </w:tc>
        <w:tc>
          <w:tcPr>
            <w:tcW w:w="3543" w:type="dxa"/>
          </w:tcPr>
          <w:p w:rsidR="00F13614" w:rsidRDefault="00F13614">
            <w:r>
              <w:rPr>
                <w:rFonts w:hint="eastAsia"/>
              </w:rPr>
              <w:t>头像路径</w:t>
            </w:r>
          </w:p>
        </w:tc>
      </w:tr>
      <w:tr w:rsidR="00F13614" w:rsidTr="003A7F75">
        <w:tc>
          <w:tcPr>
            <w:tcW w:w="1771" w:type="dxa"/>
          </w:tcPr>
          <w:p w:rsidR="00F13614" w:rsidRDefault="00F13614">
            <w:r>
              <w:rPr>
                <w:rFonts w:hint="eastAsia"/>
              </w:rPr>
              <w:t>备注</w:t>
            </w:r>
          </w:p>
        </w:tc>
        <w:tc>
          <w:tcPr>
            <w:tcW w:w="7085" w:type="dxa"/>
            <w:gridSpan w:val="3"/>
          </w:tcPr>
          <w:p w:rsidR="00F13614" w:rsidRDefault="00F13614"/>
        </w:tc>
      </w:tr>
    </w:tbl>
    <w:p w:rsidR="00F13614" w:rsidRDefault="00F13614" w:rsidP="005255BE"/>
    <w:p w:rsidR="00F13614" w:rsidRDefault="00F13614" w:rsidP="005255BE"/>
    <w:p w:rsidR="00F13614" w:rsidRDefault="00F13614" w:rsidP="005255BE"/>
    <w:p w:rsidR="00F13614" w:rsidRDefault="00F13614" w:rsidP="005255BE">
      <w:r>
        <w:t xml:space="preserve">Ix00: </w:t>
      </w:r>
      <w:r>
        <w:rPr>
          <w:rFonts w:hint="eastAsia"/>
        </w:rPr>
        <w:t>上报游戏推送</w:t>
      </w:r>
      <w:r>
        <w:t>ID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71"/>
        <w:gridCol w:w="1771"/>
        <w:gridCol w:w="1771"/>
        <w:gridCol w:w="3543"/>
      </w:tblGrid>
      <w:tr w:rsidR="00F13614" w:rsidTr="003A7F75">
        <w:trPr>
          <w:trHeight w:val="258"/>
        </w:trPr>
        <w:tc>
          <w:tcPr>
            <w:tcW w:w="1771" w:type="dxa"/>
          </w:tcPr>
          <w:p w:rsidR="00F13614" w:rsidRDefault="00F13614">
            <w:r>
              <w:rPr>
                <w:rFonts w:hint="eastAsia"/>
              </w:rPr>
              <w:t>功能描述</w:t>
            </w:r>
          </w:p>
        </w:tc>
        <w:tc>
          <w:tcPr>
            <w:tcW w:w="7085" w:type="dxa"/>
            <w:gridSpan w:val="3"/>
          </w:tcPr>
          <w:p w:rsidR="00F13614" w:rsidRDefault="00F13614">
            <w:r>
              <w:rPr>
                <w:rFonts w:hint="eastAsia"/>
              </w:rPr>
              <w:t>上报用户推送</w:t>
            </w:r>
            <w:r>
              <w:t>ID</w:t>
            </w:r>
          </w:p>
        </w:tc>
      </w:tr>
      <w:tr w:rsidR="00F13614" w:rsidTr="003A7F75">
        <w:trPr>
          <w:trHeight w:val="258"/>
        </w:trPr>
        <w:tc>
          <w:tcPr>
            <w:tcW w:w="1771" w:type="dxa"/>
          </w:tcPr>
          <w:p w:rsidR="00F13614" w:rsidRDefault="00F13614">
            <w:r>
              <w:rPr>
                <w:rFonts w:hint="eastAsia"/>
              </w:rPr>
              <w:t>接口名称</w:t>
            </w:r>
          </w:p>
        </w:tc>
        <w:tc>
          <w:tcPr>
            <w:tcW w:w="7085" w:type="dxa"/>
            <w:gridSpan w:val="3"/>
          </w:tcPr>
          <w:p w:rsidR="00F13614" w:rsidRDefault="00F13614">
            <w:r>
              <w:t>/public/gcmReport</w:t>
            </w:r>
          </w:p>
        </w:tc>
      </w:tr>
      <w:tr w:rsidR="00F13614" w:rsidTr="003A7F75">
        <w:tc>
          <w:tcPr>
            <w:tcW w:w="1771" w:type="dxa"/>
            <w:vMerge w:val="restart"/>
          </w:tcPr>
          <w:p w:rsidR="00F13614" w:rsidRDefault="00F13614">
            <w:r>
              <w:rPr>
                <w:rFonts w:hint="eastAsia"/>
              </w:rPr>
              <w:t>请求参数</w:t>
            </w:r>
          </w:p>
        </w:tc>
        <w:tc>
          <w:tcPr>
            <w:tcW w:w="1771" w:type="dxa"/>
          </w:tcPr>
          <w:p w:rsidR="00F13614" w:rsidRDefault="00F13614">
            <w:r>
              <w:t>imei</w:t>
            </w:r>
          </w:p>
        </w:tc>
        <w:tc>
          <w:tcPr>
            <w:tcW w:w="1771" w:type="dxa"/>
          </w:tcPr>
          <w:p w:rsidR="00F13614" w:rsidRDefault="00F13614">
            <w:r>
              <w:rPr>
                <w:rFonts w:hint="eastAsia"/>
              </w:rPr>
              <w:t>必填</w:t>
            </w:r>
          </w:p>
        </w:tc>
        <w:tc>
          <w:tcPr>
            <w:tcW w:w="3543" w:type="dxa"/>
          </w:tcPr>
          <w:p w:rsidR="00F13614" w:rsidRDefault="00F13614">
            <w:r>
              <w:t>IMEI</w:t>
            </w:r>
          </w:p>
        </w:tc>
      </w:tr>
      <w:tr w:rsidR="00F13614" w:rsidTr="003A7F75">
        <w:tc>
          <w:tcPr>
            <w:tcW w:w="0" w:type="auto"/>
            <w:vMerge/>
            <w:vAlign w:val="center"/>
          </w:tcPr>
          <w:p w:rsidR="00F13614" w:rsidRDefault="00F13614" w:rsidP="003A7F75">
            <w:pPr>
              <w:widowControl/>
              <w:jc w:val="left"/>
            </w:pPr>
          </w:p>
        </w:tc>
        <w:tc>
          <w:tcPr>
            <w:tcW w:w="1771" w:type="dxa"/>
          </w:tcPr>
          <w:p w:rsidR="00F13614" w:rsidRDefault="00F13614">
            <w:r>
              <w:t>mac</w:t>
            </w:r>
          </w:p>
        </w:tc>
        <w:tc>
          <w:tcPr>
            <w:tcW w:w="1771" w:type="dxa"/>
          </w:tcPr>
          <w:p w:rsidR="00F13614" w:rsidRDefault="00F13614">
            <w:r>
              <w:rPr>
                <w:rFonts w:hint="eastAsia"/>
              </w:rPr>
              <w:t>必填</w:t>
            </w:r>
          </w:p>
        </w:tc>
        <w:tc>
          <w:tcPr>
            <w:tcW w:w="3543" w:type="dxa"/>
          </w:tcPr>
          <w:p w:rsidR="00F13614" w:rsidRDefault="00F13614">
            <w:r>
              <w:t>MAC</w:t>
            </w:r>
          </w:p>
        </w:tc>
      </w:tr>
      <w:tr w:rsidR="00F13614" w:rsidTr="003A7F75">
        <w:trPr>
          <w:trHeight w:val="138"/>
        </w:trPr>
        <w:tc>
          <w:tcPr>
            <w:tcW w:w="0" w:type="auto"/>
            <w:vMerge/>
            <w:vAlign w:val="center"/>
          </w:tcPr>
          <w:p w:rsidR="00F13614" w:rsidRDefault="00F13614" w:rsidP="003A7F75">
            <w:pPr>
              <w:widowControl/>
              <w:jc w:val="left"/>
            </w:pPr>
          </w:p>
        </w:tc>
        <w:tc>
          <w:tcPr>
            <w:tcW w:w="1771" w:type="dxa"/>
          </w:tcPr>
          <w:p w:rsidR="00F13614" w:rsidRDefault="00F13614">
            <w:r>
              <w:t>ver</w:t>
            </w:r>
          </w:p>
        </w:tc>
        <w:tc>
          <w:tcPr>
            <w:tcW w:w="1771" w:type="dxa"/>
          </w:tcPr>
          <w:p w:rsidR="00F13614" w:rsidRDefault="00F13614">
            <w:r>
              <w:rPr>
                <w:rFonts w:hint="eastAsia"/>
              </w:rPr>
              <w:t>必填</w:t>
            </w:r>
          </w:p>
        </w:tc>
        <w:tc>
          <w:tcPr>
            <w:tcW w:w="3543" w:type="dxa"/>
          </w:tcPr>
          <w:p w:rsidR="00F13614" w:rsidRDefault="00F13614">
            <w:r>
              <w:t>APP</w:t>
            </w:r>
            <w:r>
              <w:rPr>
                <w:rFonts w:hint="eastAsia"/>
              </w:rPr>
              <w:t>版本</w:t>
            </w:r>
          </w:p>
        </w:tc>
      </w:tr>
      <w:tr w:rsidR="00F13614" w:rsidTr="003A7F75">
        <w:trPr>
          <w:trHeight w:val="138"/>
        </w:trPr>
        <w:tc>
          <w:tcPr>
            <w:tcW w:w="0" w:type="auto"/>
            <w:vMerge/>
            <w:vAlign w:val="center"/>
          </w:tcPr>
          <w:p w:rsidR="00F13614" w:rsidRDefault="00F13614" w:rsidP="003A7F75">
            <w:pPr>
              <w:widowControl/>
              <w:jc w:val="left"/>
            </w:pPr>
          </w:p>
        </w:tc>
        <w:tc>
          <w:tcPr>
            <w:tcW w:w="1771" w:type="dxa"/>
          </w:tcPr>
          <w:p w:rsidR="00F13614" w:rsidRDefault="00F13614">
            <w:r>
              <w:t>platform</w:t>
            </w:r>
          </w:p>
        </w:tc>
        <w:tc>
          <w:tcPr>
            <w:tcW w:w="1771" w:type="dxa"/>
          </w:tcPr>
          <w:p w:rsidR="00F13614" w:rsidRDefault="00F13614">
            <w:r>
              <w:rPr>
                <w:rFonts w:hint="eastAsia"/>
              </w:rPr>
              <w:t>必填</w:t>
            </w:r>
          </w:p>
        </w:tc>
        <w:tc>
          <w:tcPr>
            <w:tcW w:w="3543" w:type="dxa"/>
          </w:tcPr>
          <w:p w:rsidR="00F13614" w:rsidRDefault="00F13614">
            <w:r>
              <w:rPr>
                <w:rFonts w:hint="eastAsia"/>
              </w:rPr>
              <w:t>平台</w:t>
            </w:r>
          </w:p>
        </w:tc>
      </w:tr>
      <w:tr w:rsidR="00F13614" w:rsidTr="003A7F75">
        <w:trPr>
          <w:trHeight w:val="138"/>
        </w:trPr>
        <w:tc>
          <w:tcPr>
            <w:tcW w:w="0" w:type="auto"/>
            <w:vMerge/>
            <w:vAlign w:val="center"/>
          </w:tcPr>
          <w:p w:rsidR="00F13614" w:rsidRDefault="00F13614" w:rsidP="003A7F75">
            <w:pPr>
              <w:widowControl/>
              <w:jc w:val="left"/>
            </w:pPr>
          </w:p>
        </w:tc>
        <w:tc>
          <w:tcPr>
            <w:tcW w:w="1771" w:type="dxa"/>
          </w:tcPr>
          <w:p w:rsidR="00F13614" w:rsidRDefault="00F13614">
            <w:r>
              <w:t>regId</w:t>
            </w:r>
          </w:p>
        </w:tc>
        <w:tc>
          <w:tcPr>
            <w:tcW w:w="1771" w:type="dxa"/>
          </w:tcPr>
          <w:p w:rsidR="00F13614" w:rsidRDefault="00F13614">
            <w:r>
              <w:rPr>
                <w:rFonts w:hint="eastAsia"/>
              </w:rPr>
              <w:t>必填</w:t>
            </w:r>
          </w:p>
        </w:tc>
        <w:tc>
          <w:tcPr>
            <w:tcW w:w="3543" w:type="dxa"/>
          </w:tcPr>
          <w:p w:rsidR="00F13614" w:rsidRDefault="00F13614">
            <w:r>
              <w:t>GCM</w:t>
            </w:r>
            <w:r>
              <w:rPr>
                <w:rFonts w:hint="eastAsia"/>
              </w:rPr>
              <w:t>的注册</w:t>
            </w:r>
            <w:r>
              <w:t>ID</w:t>
            </w:r>
          </w:p>
        </w:tc>
      </w:tr>
      <w:tr w:rsidR="00F13614" w:rsidTr="003A7F75">
        <w:trPr>
          <w:trHeight w:val="138"/>
        </w:trPr>
        <w:tc>
          <w:tcPr>
            <w:tcW w:w="0" w:type="auto"/>
            <w:vMerge/>
            <w:vAlign w:val="center"/>
          </w:tcPr>
          <w:p w:rsidR="00F13614" w:rsidRDefault="00F13614" w:rsidP="003A7F75">
            <w:pPr>
              <w:widowControl/>
              <w:jc w:val="left"/>
            </w:pPr>
          </w:p>
        </w:tc>
        <w:tc>
          <w:tcPr>
            <w:tcW w:w="1771" w:type="dxa"/>
          </w:tcPr>
          <w:p w:rsidR="00F13614" w:rsidRDefault="00F13614">
            <w:r>
              <w:t>packageName</w:t>
            </w:r>
          </w:p>
        </w:tc>
        <w:tc>
          <w:tcPr>
            <w:tcW w:w="1771" w:type="dxa"/>
          </w:tcPr>
          <w:p w:rsidR="00F13614" w:rsidRDefault="00F13614">
            <w:r>
              <w:rPr>
                <w:rFonts w:hint="eastAsia"/>
              </w:rPr>
              <w:t>必填</w:t>
            </w:r>
          </w:p>
        </w:tc>
        <w:tc>
          <w:tcPr>
            <w:tcW w:w="3543" w:type="dxa"/>
          </w:tcPr>
          <w:p w:rsidR="00F13614" w:rsidRDefault="00F13614">
            <w:r>
              <w:rPr>
                <w:rFonts w:hint="eastAsia"/>
              </w:rPr>
              <w:t>应用包名</w:t>
            </w:r>
          </w:p>
        </w:tc>
      </w:tr>
      <w:tr w:rsidR="00F13614" w:rsidTr="003A7F75">
        <w:tc>
          <w:tcPr>
            <w:tcW w:w="1771" w:type="dxa"/>
            <w:vMerge w:val="restart"/>
          </w:tcPr>
          <w:p w:rsidR="00F13614" w:rsidRDefault="00F13614">
            <w:r>
              <w:rPr>
                <w:rFonts w:hint="eastAsia"/>
              </w:rPr>
              <w:t>结果说明</w:t>
            </w:r>
          </w:p>
        </w:tc>
        <w:tc>
          <w:tcPr>
            <w:tcW w:w="3542" w:type="dxa"/>
            <w:gridSpan w:val="2"/>
          </w:tcPr>
          <w:p w:rsidR="00F13614" w:rsidRDefault="00F13614">
            <w:r>
              <w:t>result</w:t>
            </w:r>
          </w:p>
        </w:tc>
        <w:tc>
          <w:tcPr>
            <w:tcW w:w="3543" w:type="dxa"/>
          </w:tcPr>
          <w:p w:rsidR="00F13614" w:rsidRDefault="00F13614">
            <w:r>
              <w:rPr>
                <w:rFonts w:hint="eastAsia"/>
              </w:rPr>
              <w:t>成功</w:t>
            </w:r>
            <w:r>
              <w:t xml:space="preserve">=TRUE, </w:t>
            </w:r>
            <w:r>
              <w:rPr>
                <w:rFonts w:hint="eastAsia"/>
              </w:rPr>
              <w:t>失败</w:t>
            </w:r>
            <w:r>
              <w:t>=FALSE</w:t>
            </w:r>
          </w:p>
        </w:tc>
      </w:tr>
      <w:tr w:rsidR="00F13614" w:rsidTr="003A7F75">
        <w:tc>
          <w:tcPr>
            <w:tcW w:w="0" w:type="auto"/>
            <w:vMerge/>
            <w:vAlign w:val="center"/>
          </w:tcPr>
          <w:p w:rsidR="00F13614" w:rsidRDefault="00F13614" w:rsidP="003A7F75">
            <w:pPr>
              <w:widowControl/>
              <w:jc w:val="left"/>
            </w:pPr>
          </w:p>
        </w:tc>
        <w:tc>
          <w:tcPr>
            <w:tcW w:w="3542" w:type="dxa"/>
            <w:gridSpan w:val="2"/>
          </w:tcPr>
          <w:p w:rsidR="00F13614" w:rsidRDefault="00F13614">
            <w:r>
              <w:t>code</w:t>
            </w:r>
          </w:p>
        </w:tc>
        <w:tc>
          <w:tcPr>
            <w:tcW w:w="3543" w:type="dxa"/>
          </w:tcPr>
          <w:p w:rsidR="00F13614" w:rsidRDefault="00F13614">
            <w:r>
              <w:t xml:space="preserve">Ix0000: </w:t>
            </w:r>
            <w:r>
              <w:rPr>
                <w:rFonts w:hint="eastAsia"/>
              </w:rPr>
              <w:t>上报成功</w:t>
            </w:r>
          </w:p>
          <w:p w:rsidR="00F13614" w:rsidRDefault="00F13614">
            <w:r>
              <w:t xml:space="preserve">Ix0001: </w:t>
            </w:r>
            <w:r>
              <w:rPr>
                <w:rFonts w:hint="eastAsia"/>
              </w:rPr>
              <w:t>内部异常</w:t>
            </w:r>
          </w:p>
          <w:p w:rsidR="00F13614" w:rsidRDefault="00F13614">
            <w:r>
              <w:t xml:space="preserve">Ix0002: </w:t>
            </w:r>
            <w:r>
              <w:rPr>
                <w:rFonts w:hint="eastAsia"/>
              </w:rPr>
              <w:t>参数错误</w:t>
            </w:r>
          </w:p>
          <w:p w:rsidR="00F13614" w:rsidRDefault="00F13614">
            <w:r>
              <w:t xml:space="preserve">Ix0003: </w:t>
            </w:r>
            <w:r>
              <w:rPr>
                <w:rFonts w:hint="eastAsia"/>
              </w:rPr>
              <w:t>上报失败</w:t>
            </w:r>
          </w:p>
        </w:tc>
      </w:tr>
      <w:tr w:rsidR="00F13614" w:rsidTr="003A7F75">
        <w:trPr>
          <w:trHeight w:val="138"/>
        </w:trPr>
        <w:tc>
          <w:tcPr>
            <w:tcW w:w="0" w:type="auto"/>
            <w:vMerge/>
            <w:vAlign w:val="center"/>
          </w:tcPr>
          <w:p w:rsidR="00F13614" w:rsidRDefault="00F13614" w:rsidP="003A7F75">
            <w:pPr>
              <w:widowControl/>
              <w:jc w:val="left"/>
            </w:pPr>
          </w:p>
        </w:tc>
        <w:tc>
          <w:tcPr>
            <w:tcW w:w="3542" w:type="dxa"/>
            <w:gridSpan w:val="2"/>
          </w:tcPr>
          <w:p w:rsidR="00F13614" w:rsidRDefault="00F13614">
            <w:r>
              <w:t>info</w:t>
            </w:r>
          </w:p>
        </w:tc>
        <w:tc>
          <w:tcPr>
            <w:tcW w:w="3543" w:type="dxa"/>
          </w:tcPr>
          <w:p w:rsidR="00F13614" w:rsidRDefault="00F13614">
            <w:r>
              <w:rPr>
                <w:rFonts w:hint="eastAsia"/>
              </w:rPr>
              <w:t>错误描述</w:t>
            </w:r>
          </w:p>
        </w:tc>
      </w:tr>
      <w:tr w:rsidR="00F13614" w:rsidTr="003A7F75">
        <w:tc>
          <w:tcPr>
            <w:tcW w:w="1771" w:type="dxa"/>
          </w:tcPr>
          <w:p w:rsidR="00F13614" w:rsidRDefault="00F13614">
            <w:r>
              <w:rPr>
                <w:rFonts w:hint="eastAsia"/>
              </w:rPr>
              <w:t>备注</w:t>
            </w:r>
          </w:p>
        </w:tc>
        <w:tc>
          <w:tcPr>
            <w:tcW w:w="7085" w:type="dxa"/>
            <w:gridSpan w:val="3"/>
          </w:tcPr>
          <w:p w:rsidR="00F13614" w:rsidRDefault="00F13614"/>
        </w:tc>
      </w:tr>
    </w:tbl>
    <w:p w:rsidR="00F13614" w:rsidRDefault="00F13614" w:rsidP="005255BE"/>
    <w:p w:rsidR="00F13614" w:rsidRDefault="00F13614" w:rsidP="005255BE"/>
    <w:p w:rsidR="00F13614" w:rsidRDefault="00F13614" w:rsidP="005255BE"/>
    <w:p w:rsidR="00F13614" w:rsidRDefault="00F13614" w:rsidP="005255BE">
      <w:r>
        <w:t xml:space="preserve">Jx00: </w:t>
      </w:r>
      <w:r>
        <w:rPr>
          <w:rFonts w:hint="eastAsia"/>
        </w:rPr>
        <w:t>游戏内部通知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71"/>
        <w:gridCol w:w="1771"/>
        <w:gridCol w:w="1771"/>
        <w:gridCol w:w="3543"/>
      </w:tblGrid>
      <w:tr w:rsidR="00F13614" w:rsidTr="003A7F75">
        <w:trPr>
          <w:trHeight w:val="258"/>
        </w:trPr>
        <w:tc>
          <w:tcPr>
            <w:tcW w:w="1771" w:type="dxa"/>
          </w:tcPr>
          <w:p w:rsidR="00F13614" w:rsidRDefault="00F13614">
            <w:r>
              <w:rPr>
                <w:rFonts w:hint="eastAsia"/>
              </w:rPr>
              <w:t>功能描述</w:t>
            </w:r>
          </w:p>
        </w:tc>
        <w:tc>
          <w:tcPr>
            <w:tcW w:w="7085" w:type="dxa"/>
            <w:gridSpan w:val="3"/>
          </w:tcPr>
          <w:p w:rsidR="00F13614" w:rsidRDefault="00F13614">
            <w:r>
              <w:rPr>
                <w:rFonts w:hint="eastAsia"/>
              </w:rPr>
              <w:t>获取游戏内部通知</w:t>
            </w:r>
          </w:p>
        </w:tc>
      </w:tr>
      <w:tr w:rsidR="00F13614" w:rsidTr="003A7F75">
        <w:trPr>
          <w:trHeight w:val="258"/>
        </w:trPr>
        <w:tc>
          <w:tcPr>
            <w:tcW w:w="1771" w:type="dxa"/>
          </w:tcPr>
          <w:p w:rsidR="00F13614" w:rsidRDefault="00F13614">
            <w:r>
              <w:rPr>
                <w:rFonts w:hint="eastAsia"/>
              </w:rPr>
              <w:t>接口名称</w:t>
            </w:r>
          </w:p>
        </w:tc>
        <w:tc>
          <w:tcPr>
            <w:tcW w:w="7085" w:type="dxa"/>
            <w:gridSpan w:val="3"/>
          </w:tcPr>
          <w:p w:rsidR="00F13614" w:rsidRDefault="00F13614">
            <w:r>
              <w:t>/public/gameNotice</w:t>
            </w:r>
          </w:p>
        </w:tc>
      </w:tr>
      <w:tr w:rsidR="00F13614" w:rsidTr="003A7F75">
        <w:tc>
          <w:tcPr>
            <w:tcW w:w="1771" w:type="dxa"/>
            <w:vMerge w:val="restart"/>
          </w:tcPr>
          <w:p w:rsidR="00F13614" w:rsidRDefault="00F13614">
            <w:r>
              <w:rPr>
                <w:rFonts w:hint="eastAsia"/>
              </w:rPr>
              <w:t>请求参数</w:t>
            </w:r>
          </w:p>
        </w:tc>
        <w:tc>
          <w:tcPr>
            <w:tcW w:w="1771" w:type="dxa"/>
          </w:tcPr>
          <w:p w:rsidR="00F13614" w:rsidRDefault="00F13614">
            <w:r>
              <w:t>imei</w:t>
            </w:r>
          </w:p>
        </w:tc>
        <w:tc>
          <w:tcPr>
            <w:tcW w:w="1771" w:type="dxa"/>
          </w:tcPr>
          <w:p w:rsidR="00F13614" w:rsidRDefault="00F13614">
            <w:r>
              <w:rPr>
                <w:rFonts w:hint="eastAsia"/>
              </w:rPr>
              <w:t>必填</w:t>
            </w:r>
          </w:p>
        </w:tc>
        <w:tc>
          <w:tcPr>
            <w:tcW w:w="3543" w:type="dxa"/>
          </w:tcPr>
          <w:p w:rsidR="00F13614" w:rsidRDefault="00F13614">
            <w:r>
              <w:t>IMEI</w:t>
            </w:r>
          </w:p>
        </w:tc>
      </w:tr>
      <w:tr w:rsidR="00F13614" w:rsidTr="003A7F75">
        <w:tc>
          <w:tcPr>
            <w:tcW w:w="0" w:type="auto"/>
            <w:vMerge/>
            <w:vAlign w:val="center"/>
          </w:tcPr>
          <w:p w:rsidR="00F13614" w:rsidRDefault="00F13614" w:rsidP="003A7F75">
            <w:pPr>
              <w:widowControl/>
              <w:jc w:val="left"/>
            </w:pPr>
          </w:p>
        </w:tc>
        <w:tc>
          <w:tcPr>
            <w:tcW w:w="1771" w:type="dxa"/>
          </w:tcPr>
          <w:p w:rsidR="00F13614" w:rsidRDefault="00F13614">
            <w:r>
              <w:t>mac</w:t>
            </w:r>
          </w:p>
        </w:tc>
        <w:tc>
          <w:tcPr>
            <w:tcW w:w="1771" w:type="dxa"/>
          </w:tcPr>
          <w:p w:rsidR="00F13614" w:rsidRDefault="00F13614">
            <w:r>
              <w:rPr>
                <w:rFonts w:hint="eastAsia"/>
              </w:rPr>
              <w:t>必填</w:t>
            </w:r>
          </w:p>
        </w:tc>
        <w:tc>
          <w:tcPr>
            <w:tcW w:w="3543" w:type="dxa"/>
          </w:tcPr>
          <w:p w:rsidR="00F13614" w:rsidRDefault="00F13614">
            <w:r>
              <w:t>MAC</w:t>
            </w:r>
          </w:p>
        </w:tc>
      </w:tr>
      <w:tr w:rsidR="00F13614" w:rsidTr="003A7F75">
        <w:trPr>
          <w:trHeight w:val="138"/>
        </w:trPr>
        <w:tc>
          <w:tcPr>
            <w:tcW w:w="0" w:type="auto"/>
            <w:vMerge/>
            <w:vAlign w:val="center"/>
          </w:tcPr>
          <w:p w:rsidR="00F13614" w:rsidRDefault="00F13614" w:rsidP="003A7F75">
            <w:pPr>
              <w:widowControl/>
              <w:jc w:val="left"/>
            </w:pPr>
          </w:p>
        </w:tc>
        <w:tc>
          <w:tcPr>
            <w:tcW w:w="1771" w:type="dxa"/>
          </w:tcPr>
          <w:p w:rsidR="00F13614" w:rsidRDefault="00F13614">
            <w:r>
              <w:t>ver</w:t>
            </w:r>
          </w:p>
        </w:tc>
        <w:tc>
          <w:tcPr>
            <w:tcW w:w="1771" w:type="dxa"/>
          </w:tcPr>
          <w:p w:rsidR="00F13614" w:rsidRDefault="00F13614">
            <w:r>
              <w:rPr>
                <w:rFonts w:hint="eastAsia"/>
              </w:rPr>
              <w:t>必填</w:t>
            </w:r>
          </w:p>
        </w:tc>
        <w:tc>
          <w:tcPr>
            <w:tcW w:w="3543" w:type="dxa"/>
          </w:tcPr>
          <w:p w:rsidR="00F13614" w:rsidRDefault="00F13614">
            <w:r>
              <w:t>APP</w:t>
            </w:r>
            <w:r>
              <w:rPr>
                <w:rFonts w:hint="eastAsia"/>
              </w:rPr>
              <w:t>版本</w:t>
            </w:r>
          </w:p>
        </w:tc>
      </w:tr>
      <w:tr w:rsidR="00F13614" w:rsidTr="003A7F75">
        <w:trPr>
          <w:trHeight w:val="138"/>
        </w:trPr>
        <w:tc>
          <w:tcPr>
            <w:tcW w:w="0" w:type="auto"/>
            <w:vMerge/>
            <w:vAlign w:val="center"/>
          </w:tcPr>
          <w:p w:rsidR="00F13614" w:rsidRDefault="00F13614" w:rsidP="003A7F75">
            <w:pPr>
              <w:widowControl/>
              <w:jc w:val="left"/>
            </w:pPr>
          </w:p>
        </w:tc>
        <w:tc>
          <w:tcPr>
            <w:tcW w:w="1771" w:type="dxa"/>
          </w:tcPr>
          <w:p w:rsidR="00F13614" w:rsidRDefault="00F13614">
            <w:r>
              <w:t>platform</w:t>
            </w:r>
          </w:p>
        </w:tc>
        <w:tc>
          <w:tcPr>
            <w:tcW w:w="1771" w:type="dxa"/>
          </w:tcPr>
          <w:p w:rsidR="00F13614" w:rsidRDefault="00F13614">
            <w:r>
              <w:rPr>
                <w:rFonts w:hint="eastAsia"/>
              </w:rPr>
              <w:t>必填</w:t>
            </w:r>
          </w:p>
        </w:tc>
        <w:tc>
          <w:tcPr>
            <w:tcW w:w="3543" w:type="dxa"/>
          </w:tcPr>
          <w:p w:rsidR="00F13614" w:rsidRDefault="00F13614">
            <w:r>
              <w:rPr>
                <w:rFonts w:hint="eastAsia"/>
              </w:rPr>
              <w:t>平台</w:t>
            </w:r>
          </w:p>
        </w:tc>
      </w:tr>
      <w:tr w:rsidR="00F13614" w:rsidTr="003A7F75">
        <w:trPr>
          <w:trHeight w:val="69"/>
        </w:trPr>
        <w:tc>
          <w:tcPr>
            <w:tcW w:w="0" w:type="auto"/>
            <w:vMerge/>
            <w:vAlign w:val="center"/>
          </w:tcPr>
          <w:p w:rsidR="00F13614" w:rsidRDefault="00F13614" w:rsidP="003A7F75">
            <w:pPr>
              <w:widowControl/>
              <w:jc w:val="left"/>
            </w:pPr>
          </w:p>
        </w:tc>
        <w:tc>
          <w:tcPr>
            <w:tcW w:w="1771" w:type="dxa"/>
          </w:tcPr>
          <w:p w:rsidR="00F13614" w:rsidRDefault="00F13614">
            <w:r>
              <w:t>packageName</w:t>
            </w:r>
          </w:p>
        </w:tc>
        <w:tc>
          <w:tcPr>
            <w:tcW w:w="1771" w:type="dxa"/>
          </w:tcPr>
          <w:p w:rsidR="00F13614" w:rsidRDefault="00F13614">
            <w:r>
              <w:rPr>
                <w:rFonts w:hint="eastAsia"/>
              </w:rPr>
              <w:t>必填</w:t>
            </w:r>
          </w:p>
        </w:tc>
        <w:tc>
          <w:tcPr>
            <w:tcW w:w="3543" w:type="dxa"/>
          </w:tcPr>
          <w:p w:rsidR="00F13614" w:rsidRDefault="00F13614">
            <w:r>
              <w:rPr>
                <w:rFonts w:hint="eastAsia"/>
              </w:rPr>
              <w:t>应用包名</w:t>
            </w:r>
          </w:p>
        </w:tc>
      </w:tr>
      <w:tr w:rsidR="00F13614" w:rsidTr="003A7F75">
        <w:trPr>
          <w:trHeight w:val="69"/>
        </w:trPr>
        <w:tc>
          <w:tcPr>
            <w:tcW w:w="0" w:type="auto"/>
            <w:vMerge/>
            <w:vAlign w:val="center"/>
          </w:tcPr>
          <w:p w:rsidR="00F13614" w:rsidRDefault="00F13614" w:rsidP="003A7F75">
            <w:pPr>
              <w:widowControl/>
              <w:jc w:val="left"/>
            </w:pPr>
          </w:p>
        </w:tc>
        <w:tc>
          <w:tcPr>
            <w:tcW w:w="1771" w:type="dxa"/>
          </w:tcPr>
          <w:p w:rsidR="00F13614" w:rsidRDefault="00F13614">
            <w:r>
              <w:t>start</w:t>
            </w:r>
          </w:p>
        </w:tc>
        <w:tc>
          <w:tcPr>
            <w:tcW w:w="1771" w:type="dxa"/>
          </w:tcPr>
          <w:p w:rsidR="00F13614" w:rsidRDefault="00F13614">
            <w:r>
              <w:rPr>
                <w:rFonts w:hint="eastAsia"/>
              </w:rPr>
              <w:t>必填</w:t>
            </w:r>
          </w:p>
        </w:tc>
        <w:tc>
          <w:tcPr>
            <w:tcW w:w="3543" w:type="dxa"/>
          </w:tcPr>
          <w:p w:rsidR="00F13614" w:rsidRDefault="00F13614">
            <w:r>
              <w:rPr>
                <w:rFonts w:hint="eastAsia"/>
              </w:rPr>
              <w:t>开始</w:t>
            </w:r>
          </w:p>
        </w:tc>
      </w:tr>
      <w:tr w:rsidR="00F13614" w:rsidTr="003A7F75">
        <w:trPr>
          <w:trHeight w:val="69"/>
        </w:trPr>
        <w:tc>
          <w:tcPr>
            <w:tcW w:w="0" w:type="auto"/>
            <w:vMerge/>
            <w:vAlign w:val="center"/>
          </w:tcPr>
          <w:p w:rsidR="00F13614" w:rsidRDefault="00F13614" w:rsidP="003A7F75">
            <w:pPr>
              <w:widowControl/>
              <w:jc w:val="left"/>
            </w:pPr>
          </w:p>
        </w:tc>
        <w:tc>
          <w:tcPr>
            <w:tcW w:w="1771" w:type="dxa"/>
          </w:tcPr>
          <w:p w:rsidR="00F13614" w:rsidRDefault="00F13614">
            <w:r>
              <w:t>end</w:t>
            </w:r>
          </w:p>
        </w:tc>
        <w:tc>
          <w:tcPr>
            <w:tcW w:w="1771" w:type="dxa"/>
          </w:tcPr>
          <w:p w:rsidR="00F13614" w:rsidRDefault="00F13614">
            <w:r>
              <w:rPr>
                <w:rFonts w:hint="eastAsia"/>
              </w:rPr>
              <w:t>必填</w:t>
            </w:r>
          </w:p>
        </w:tc>
        <w:tc>
          <w:tcPr>
            <w:tcW w:w="3543" w:type="dxa"/>
          </w:tcPr>
          <w:p w:rsidR="00F13614" w:rsidRDefault="00F13614">
            <w:r>
              <w:rPr>
                <w:rFonts w:hint="eastAsia"/>
              </w:rPr>
              <w:t>结束</w:t>
            </w:r>
          </w:p>
        </w:tc>
      </w:tr>
      <w:tr w:rsidR="00F13614" w:rsidTr="003A7F75">
        <w:tc>
          <w:tcPr>
            <w:tcW w:w="1771" w:type="dxa"/>
            <w:vMerge w:val="restart"/>
          </w:tcPr>
          <w:p w:rsidR="00F13614" w:rsidRDefault="00F13614">
            <w:r>
              <w:rPr>
                <w:rFonts w:hint="eastAsia"/>
              </w:rPr>
              <w:t>结果说明</w:t>
            </w:r>
          </w:p>
        </w:tc>
        <w:tc>
          <w:tcPr>
            <w:tcW w:w="3542" w:type="dxa"/>
            <w:gridSpan w:val="2"/>
          </w:tcPr>
          <w:p w:rsidR="00F13614" w:rsidRDefault="00F13614">
            <w:r>
              <w:t>result</w:t>
            </w:r>
          </w:p>
        </w:tc>
        <w:tc>
          <w:tcPr>
            <w:tcW w:w="3543" w:type="dxa"/>
          </w:tcPr>
          <w:p w:rsidR="00F13614" w:rsidRDefault="00F13614">
            <w:r>
              <w:rPr>
                <w:rFonts w:hint="eastAsia"/>
              </w:rPr>
              <w:t>成功</w:t>
            </w:r>
            <w:r>
              <w:t xml:space="preserve">=TRUE, </w:t>
            </w:r>
            <w:r>
              <w:rPr>
                <w:rFonts w:hint="eastAsia"/>
              </w:rPr>
              <w:t>失败</w:t>
            </w:r>
            <w:r>
              <w:t>=FALSE</w:t>
            </w:r>
          </w:p>
        </w:tc>
      </w:tr>
      <w:tr w:rsidR="00F13614" w:rsidTr="003A7F75">
        <w:tc>
          <w:tcPr>
            <w:tcW w:w="0" w:type="auto"/>
            <w:vMerge/>
            <w:vAlign w:val="center"/>
          </w:tcPr>
          <w:p w:rsidR="00F13614" w:rsidRDefault="00F13614" w:rsidP="003A7F75">
            <w:pPr>
              <w:widowControl/>
              <w:jc w:val="left"/>
            </w:pPr>
          </w:p>
        </w:tc>
        <w:tc>
          <w:tcPr>
            <w:tcW w:w="3542" w:type="dxa"/>
            <w:gridSpan w:val="2"/>
          </w:tcPr>
          <w:p w:rsidR="00F13614" w:rsidRDefault="00F13614">
            <w:r>
              <w:t>code</w:t>
            </w:r>
          </w:p>
        </w:tc>
        <w:tc>
          <w:tcPr>
            <w:tcW w:w="3543" w:type="dxa"/>
          </w:tcPr>
          <w:p w:rsidR="00F13614" w:rsidRDefault="00F13614">
            <w:r>
              <w:t xml:space="preserve">Jx0000: </w:t>
            </w:r>
            <w:r>
              <w:rPr>
                <w:rFonts w:hint="eastAsia"/>
              </w:rPr>
              <w:t>获取列表成功</w:t>
            </w:r>
          </w:p>
          <w:p w:rsidR="00F13614" w:rsidRDefault="00F13614">
            <w:r>
              <w:t xml:space="preserve">Jx0001: </w:t>
            </w:r>
            <w:r>
              <w:rPr>
                <w:rFonts w:hint="eastAsia"/>
              </w:rPr>
              <w:t>内部异常</w:t>
            </w:r>
          </w:p>
          <w:p w:rsidR="00F13614" w:rsidRDefault="00F13614">
            <w:r>
              <w:t xml:space="preserve">Jx0002: </w:t>
            </w:r>
            <w:r>
              <w:rPr>
                <w:rFonts w:hint="eastAsia"/>
              </w:rPr>
              <w:t>参数错误</w:t>
            </w:r>
          </w:p>
          <w:p w:rsidR="00F13614" w:rsidRDefault="00F13614">
            <w:r>
              <w:t xml:space="preserve">Jx0003: </w:t>
            </w:r>
            <w:r>
              <w:rPr>
                <w:rFonts w:hint="eastAsia"/>
              </w:rPr>
              <w:t>游戏不存在</w:t>
            </w:r>
          </w:p>
        </w:tc>
      </w:tr>
      <w:tr w:rsidR="00F13614" w:rsidTr="003A7F75">
        <w:trPr>
          <w:trHeight w:val="138"/>
        </w:trPr>
        <w:tc>
          <w:tcPr>
            <w:tcW w:w="0" w:type="auto"/>
            <w:vMerge/>
            <w:vAlign w:val="center"/>
          </w:tcPr>
          <w:p w:rsidR="00F13614" w:rsidRDefault="00F13614" w:rsidP="003A7F75">
            <w:pPr>
              <w:widowControl/>
              <w:jc w:val="left"/>
            </w:pPr>
          </w:p>
        </w:tc>
        <w:tc>
          <w:tcPr>
            <w:tcW w:w="3542" w:type="dxa"/>
            <w:gridSpan w:val="2"/>
          </w:tcPr>
          <w:p w:rsidR="00F13614" w:rsidRDefault="00F13614">
            <w:r>
              <w:t>info</w:t>
            </w:r>
          </w:p>
        </w:tc>
        <w:tc>
          <w:tcPr>
            <w:tcW w:w="3543" w:type="dxa"/>
          </w:tcPr>
          <w:p w:rsidR="00F13614" w:rsidRDefault="00F13614">
            <w:r>
              <w:rPr>
                <w:rFonts w:hint="eastAsia"/>
              </w:rPr>
              <w:t>错误描述</w:t>
            </w:r>
          </w:p>
        </w:tc>
      </w:tr>
      <w:tr w:rsidR="00F13614" w:rsidTr="003A7F75">
        <w:trPr>
          <w:trHeight w:val="138"/>
        </w:trPr>
        <w:tc>
          <w:tcPr>
            <w:tcW w:w="0" w:type="auto"/>
            <w:vMerge/>
            <w:vAlign w:val="center"/>
          </w:tcPr>
          <w:p w:rsidR="00F13614" w:rsidRDefault="00F13614" w:rsidP="003A7F75">
            <w:pPr>
              <w:widowControl/>
              <w:jc w:val="left"/>
            </w:pPr>
          </w:p>
        </w:tc>
        <w:tc>
          <w:tcPr>
            <w:tcW w:w="1771" w:type="dxa"/>
          </w:tcPr>
          <w:p w:rsidR="00F13614" w:rsidRDefault="00F13614">
            <w:r>
              <w:t>notices</w:t>
            </w:r>
          </w:p>
        </w:tc>
        <w:tc>
          <w:tcPr>
            <w:tcW w:w="1771" w:type="dxa"/>
          </w:tcPr>
          <w:p w:rsidR="00F13614" w:rsidRDefault="00F13614">
            <w:r>
              <w:t>JsonArray</w:t>
            </w:r>
          </w:p>
        </w:tc>
        <w:tc>
          <w:tcPr>
            <w:tcW w:w="3543" w:type="dxa"/>
          </w:tcPr>
          <w:p w:rsidR="00F13614" w:rsidRDefault="00F13614">
            <w:r>
              <w:rPr>
                <w:rFonts w:hint="eastAsia"/>
              </w:rPr>
              <w:t>通知内容列表</w:t>
            </w:r>
          </w:p>
        </w:tc>
      </w:tr>
      <w:tr w:rsidR="00F13614" w:rsidTr="003A7F75">
        <w:tc>
          <w:tcPr>
            <w:tcW w:w="1771" w:type="dxa"/>
          </w:tcPr>
          <w:p w:rsidR="00F13614" w:rsidRDefault="00F13614">
            <w:r>
              <w:rPr>
                <w:rFonts w:hint="eastAsia"/>
              </w:rPr>
              <w:t>备注</w:t>
            </w:r>
          </w:p>
        </w:tc>
        <w:tc>
          <w:tcPr>
            <w:tcW w:w="7085" w:type="dxa"/>
            <w:gridSpan w:val="3"/>
          </w:tcPr>
          <w:p w:rsidR="00F13614" w:rsidRDefault="00F13614"/>
        </w:tc>
      </w:tr>
    </w:tbl>
    <w:p w:rsidR="00F13614" w:rsidRDefault="00F13614" w:rsidP="005255BE"/>
    <w:p w:rsidR="00F13614" w:rsidRDefault="00F13614" w:rsidP="005255BE"/>
    <w:p w:rsidR="00F13614" w:rsidRDefault="00F13614" w:rsidP="005255BE"/>
    <w:p w:rsidR="00F13614" w:rsidRDefault="00F13614" w:rsidP="005255BE">
      <w:r>
        <w:t>Cx00:</w:t>
      </w:r>
      <w:r>
        <w:rPr>
          <w:rFonts w:hint="eastAsia"/>
        </w:rPr>
        <w:t>时光轴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71"/>
        <w:gridCol w:w="1771"/>
        <w:gridCol w:w="1771"/>
        <w:gridCol w:w="3543"/>
      </w:tblGrid>
      <w:tr w:rsidR="00F13614" w:rsidTr="003A7F75">
        <w:trPr>
          <w:trHeight w:val="258"/>
        </w:trPr>
        <w:tc>
          <w:tcPr>
            <w:tcW w:w="1771" w:type="dxa"/>
          </w:tcPr>
          <w:p w:rsidR="00F13614" w:rsidRDefault="00F13614">
            <w:r>
              <w:rPr>
                <w:rFonts w:hint="eastAsia"/>
              </w:rPr>
              <w:t>功能描述</w:t>
            </w:r>
          </w:p>
        </w:tc>
        <w:tc>
          <w:tcPr>
            <w:tcW w:w="7085" w:type="dxa"/>
            <w:gridSpan w:val="3"/>
          </w:tcPr>
          <w:p w:rsidR="00F13614" w:rsidRDefault="00F13614">
            <w:r>
              <w:rPr>
                <w:rFonts w:hint="eastAsia"/>
              </w:rPr>
              <w:t>时光轴</w:t>
            </w:r>
          </w:p>
        </w:tc>
      </w:tr>
      <w:tr w:rsidR="00F13614" w:rsidTr="003A7F75">
        <w:trPr>
          <w:trHeight w:val="258"/>
        </w:trPr>
        <w:tc>
          <w:tcPr>
            <w:tcW w:w="1771" w:type="dxa"/>
          </w:tcPr>
          <w:p w:rsidR="00F13614" w:rsidRDefault="00F13614">
            <w:r>
              <w:rPr>
                <w:rFonts w:hint="eastAsia"/>
              </w:rPr>
              <w:t>接口名称</w:t>
            </w:r>
          </w:p>
        </w:tc>
        <w:tc>
          <w:tcPr>
            <w:tcW w:w="7085" w:type="dxa"/>
            <w:gridSpan w:val="3"/>
          </w:tcPr>
          <w:p w:rsidR="00F13614" w:rsidRDefault="00F13614">
            <w:r>
              <w:t>/secure/getOperation</w:t>
            </w:r>
          </w:p>
        </w:tc>
      </w:tr>
      <w:tr w:rsidR="00F13614" w:rsidTr="003A7F75">
        <w:tc>
          <w:tcPr>
            <w:tcW w:w="1771" w:type="dxa"/>
            <w:vMerge w:val="restart"/>
          </w:tcPr>
          <w:p w:rsidR="00F13614" w:rsidRDefault="00F13614">
            <w:r>
              <w:rPr>
                <w:rFonts w:hint="eastAsia"/>
              </w:rPr>
              <w:t>请求参数</w:t>
            </w:r>
          </w:p>
        </w:tc>
        <w:tc>
          <w:tcPr>
            <w:tcW w:w="1771" w:type="dxa"/>
          </w:tcPr>
          <w:p w:rsidR="00F13614" w:rsidRDefault="00F13614">
            <w:r>
              <w:t>imei</w:t>
            </w:r>
          </w:p>
        </w:tc>
        <w:tc>
          <w:tcPr>
            <w:tcW w:w="1771" w:type="dxa"/>
          </w:tcPr>
          <w:p w:rsidR="00F13614" w:rsidRDefault="00F13614">
            <w:r>
              <w:rPr>
                <w:rFonts w:hint="eastAsia"/>
              </w:rPr>
              <w:t>必填</w:t>
            </w:r>
          </w:p>
        </w:tc>
        <w:tc>
          <w:tcPr>
            <w:tcW w:w="3543" w:type="dxa"/>
          </w:tcPr>
          <w:p w:rsidR="00F13614" w:rsidRDefault="00F13614">
            <w:r>
              <w:t>IMEI</w:t>
            </w:r>
          </w:p>
        </w:tc>
      </w:tr>
      <w:tr w:rsidR="00F13614" w:rsidTr="003A7F75">
        <w:tc>
          <w:tcPr>
            <w:tcW w:w="0" w:type="auto"/>
            <w:vMerge/>
            <w:vAlign w:val="center"/>
          </w:tcPr>
          <w:p w:rsidR="00F13614" w:rsidRDefault="00F13614" w:rsidP="003A7F75">
            <w:pPr>
              <w:widowControl/>
              <w:jc w:val="left"/>
            </w:pPr>
          </w:p>
        </w:tc>
        <w:tc>
          <w:tcPr>
            <w:tcW w:w="1771" w:type="dxa"/>
          </w:tcPr>
          <w:p w:rsidR="00F13614" w:rsidRDefault="00F13614">
            <w:r>
              <w:t>mac</w:t>
            </w:r>
          </w:p>
        </w:tc>
        <w:tc>
          <w:tcPr>
            <w:tcW w:w="1771" w:type="dxa"/>
          </w:tcPr>
          <w:p w:rsidR="00F13614" w:rsidRDefault="00F13614">
            <w:r>
              <w:rPr>
                <w:rFonts w:hint="eastAsia"/>
              </w:rPr>
              <w:t>必填</w:t>
            </w:r>
          </w:p>
        </w:tc>
        <w:tc>
          <w:tcPr>
            <w:tcW w:w="3543" w:type="dxa"/>
          </w:tcPr>
          <w:p w:rsidR="00F13614" w:rsidRDefault="00F13614">
            <w:r>
              <w:t>MAC</w:t>
            </w:r>
          </w:p>
        </w:tc>
      </w:tr>
      <w:tr w:rsidR="00F13614" w:rsidTr="003A7F75">
        <w:trPr>
          <w:trHeight w:val="138"/>
        </w:trPr>
        <w:tc>
          <w:tcPr>
            <w:tcW w:w="0" w:type="auto"/>
            <w:vMerge/>
            <w:vAlign w:val="center"/>
          </w:tcPr>
          <w:p w:rsidR="00F13614" w:rsidRDefault="00F13614" w:rsidP="003A7F75">
            <w:pPr>
              <w:widowControl/>
              <w:jc w:val="left"/>
            </w:pPr>
          </w:p>
        </w:tc>
        <w:tc>
          <w:tcPr>
            <w:tcW w:w="1771" w:type="dxa"/>
          </w:tcPr>
          <w:p w:rsidR="00F13614" w:rsidRDefault="00F13614">
            <w:r>
              <w:t>ver</w:t>
            </w:r>
          </w:p>
        </w:tc>
        <w:tc>
          <w:tcPr>
            <w:tcW w:w="1771" w:type="dxa"/>
          </w:tcPr>
          <w:p w:rsidR="00F13614" w:rsidRDefault="00F13614">
            <w:r>
              <w:rPr>
                <w:rFonts w:hint="eastAsia"/>
              </w:rPr>
              <w:t>必填</w:t>
            </w:r>
          </w:p>
        </w:tc>
        <w:tc>
          <w:tcPr>
            <w:tcW w:w="3543" w:type="dxa"/>
          </w:tcPr>
          <w:p w:rsidR="00F13614" w:rsidRDefault="00F13614">
            <w:r>
              <w:t>APP</w:t>
            </w:r>
            <w:r>
              <w:rPr>
                <w:rFonts w:hint="eastAsia"/>
              </w:rPr>
              <w:t>版本</w:t>
            </w:r>
          </w:p>
        </w:tc>
      </w:tr>
      <w:tr w:rsidR="00F13614" w:rsidTr="003A7F75">
        <w:trPr>
          <w:trHeight w:val="138"/>
        </w:trPr>
        <w:tc>
          <w:tcPr>
            <w:tcW w:w="0" w:type="auto"/>
            <w:vMerge/>
            <w:vAlign w:val="center"/>
          </w:tcPr>
          <w:p w:rsidR="00F13614" w:rsidRDefault="00F13614" w:rsidP="003A7F75">
            <w:pPr>
              <w:widowControl/>
              <w:jc w:val="left"/>
            </w:pPr>
          </w:p>
        </w:tc>
        <w:tc>
          <w:tcPr>
            <w:tcW w:w="1771" w:type="dxa"/>
          </w:tcPr>
          <w:p w:rsidR="00F13614" w:rsidRDefault="00F13614">
            <w:r>
              <w:t>platform</w:t>
            </w:r>
          </w:p>
        </w:tc>
        <w:tc>
          <w:tcPr>
            <w:tcW w:w="1771" w:type="dxa"/>
          </w:tcPr>
          <w:p w:rsidR="00F13614" w:rsidRDefault="00F13614">
            <w:r>
              <w:rPr>
                <w:rFonts w:hint="eastAsia"/>
              </w:rPr>
              <w:t>必填</w:t>
            </w:r>
          </w:p>
        </w:tc>
        <w:tc>
          <w:tcPr>
            <w:tcW w:w="3543" w:type="dxa"/>
          </w:tcPr>
          <w:p w:rsidR="00F13614" w:rsidRDefault="00F13614">
            <w:r>
              <w:rPr>
                <w:rFonts w:hint="eastAsia"/>
              </w:rPr>
              <w:t>平台</w:t>
            </w:r>
          </w:p>
        </w:tc>
      </w:tr>
      <w:tr w:rsidR="00F13614" w:rsidTr="003A7F75">
        <w:trPr>
          <w:trHeight w:val="69"/>
        </w:trPr>
        <w:tc>
          <w:tcPr>
            <w:tcW w:w="0" w:type="auto"/>
            <w:vMerge/>
            <w:vAlign w:val="center"/>
          </w:tcPr>
          <w:p w:rsidR="00F13614" w:rsidRDefault="00F13614" w:rsidP="003A7F75">
            <w:pPr>
              <w:widowControl/>
              <w:jc w:val="left"/>
            </w:pPr>
          </w:p>
        </w:tc>
        <w:tc>
          <w:tcPr>
            <w:tcW w:w="1771" w:type="dxa"/>
          </w:tcPr>
          <w:p w:rsidR="00F13614" w:rsidRDefault="00F13614">
            <w:r>
              <w:t>packageName</w:t>
            </w:r>
          </w:p>
        </w:tc>
        <w:tc>
          <w:tcPr>
            <w:tcW w:w="1771" w:type="dxa"/>
          </w:tcPr>
          <w:p w:rsidR="00F13614" w:rsidRDefault="00F13614">
            <w:r>
              <w:rPr>
                <w:rFonts w:hint="eastAsia"/>
              </w:rPr>
              <w:t>必填</w:t>
            </w:r>
          </w:p>
        </w:tc>
        <w:tc>
          <w:tcPr>
            <w:tcW w:w="3543" w:type="dxa"/>
          </w:tcPr>
          <w:p w:rsidR="00F13614" w:rsidRDefault="00F13614">
            <w:r>
              <w:rPr>
                <w:rFonts w:hint="eastAsia"/>
              </w:rPr>
              <w:t>应用包名</w:t>
            </w:r>
          </w:p>
        </w:tc>
      </w:tr>
      <w:tr w:rsidR="00F13614" w:rsidTr="003A7F75">
        <w:trPr>
          <w:trHeight w:val="138"/>
        </w:trPr>
        <w:tc>
          <w:tcPr>
            <w:tcW w:w="0" w:type="auto"/>
            <w:vMerge/>
            <w:vAlign w:val="center"/>
          </w:tcPr>
          <w:p w:rsidR="00F13614" w:rsidRDefault="00F13614" w:rsidP="003A7F75">
            <w:pPr>
              <w:widowControl/>
              <w:jc w:val="left"/>
            </w:pPr>
          </w:p>
        </w:tc>
        <w:tc>
          <w:tcPr>
            <w:tcW w:w="1771" w:type="dxa"/>
          </w:tcPr>
          <w:p w:rsidR="00F13614" w:rsidRDefault="00F13614">
            <w:r>
              <w:t>start</w:t>
            </w:r>
          </w:p>
        </w:tc>
        <w:tc>
          <w:tcPr>
            <w:tcW w:w="1771" w:type="dxa"/>
          </w:tcPr>
          <w:p w:rsidR="00F13614" w:rsidRDefault="00F13614">
            <w:r>
              <w:rPr>
                <w:rFonts w:hint="eastAsia"/>
              </w:rPr>
              <w:t>必填</w:t>
            </w:r>
          </w:p>
        </w:tc>
        <w:tc>
          <w:tcPr>
            <w:tcW w:w="3543" w:type="dxa"/>
          </w:tcPr>
          <w:p w:rsidR="00F13614" w:rsidRDefault="00F13614">
            <w:r>
              <w:rPr>
                <w:rFonts w:hint="eastAsia"/>
              </w:rPr>
              <w:t>开始</w:t>
            </w:r>
          </w:p>
        </w:tc>
      </w:tr>
      <w:tr w:rsidR="00F13614" w:rsidTr="003A7F75">
        <w:trPr>
          <w:trHeight w:val="138"/>
        </w:trPr>
        <w:tc>
          <w:tcPr>
            <w:tcW w:w="0" w:type="auto"/>
            <w:vMerge/>
            <w:vAlign w:val="center"/>
          </w:tcPr>
          <w:p w:rsidR="00F13614" w:rsidRDefault="00F13614" w:rsidP="003A7F75">
            <w:pPr>
              <w:widowControl/>
              <w:jc w:val="left"/>
            </w:pPr>
          </w:p>
        </w:tc>
        <w:tc>
          <w:tcPr>
            <w:tcW w:w="1771" w:type="dxa"/>
          </w:tcPr>
          <w:p w:rsidR="00F13614" w:rsidRDefault="00F13614">
            <w:r>
              <w:t>end</w:t>
            </w:r>
          </w:p>
        </w:tc>
        <w:tc>
          <w:tcPr>
            <w:tcW w:w="1771" w:type="dxa"/>
          </w:tcPr>
          <w:p w:rsidR="00F13614" w:rsidRDefault="00F13614">
            <w:r>
              <w:rPr>
                <w:rFonts w:hint="eastAsia"/>
              </w:rPr>
              <w:t>必填</w:t>
            </w:r>
          </w:p>
        </w:tc>
        <w:tc>
          <w:tcPr>
            <w:tcW w:w="3543" w:type="dxa"/>
          </w:tcPr>
          <w:p w:rsidR="00F13614" w:rsidRDefault="00F13614">
            <w:r>
              <w:rPr>
                <w:rFonts w:hint="eastAsia"/>
              </w:rPr>
              <w:t>结束</w:t>
            </w:r>
          </w:p>
        </w:tc>
      </w:tr>
      <w:tr w:rsidR="00F13614" w:rsidTr="003A7F75">
        <w:trPr>
          <w:trHeight w:val="138"/>
        </w:trPr>
        <w:tc>
          <w:tcPr>
            <w:tcW w:w="0" w:type="auto"/>
            <w:vMerge/>
            <w:vAlign w:val="center"/>
          </w:tcPr>
          <w:p w:rsidR="00F13614" w:rsidRDefault="00F13614" w:rsidP="003A7F75">
            <w:pPr>
              <w:widowControl/>
              <w:jc w:val="left"/>
            </w:pPr>
          </w:p>
        </w:tc>
        <w:tc>
          <w:tcPr>
            <w:tcW w:w="1771" w:type="dxa"/>
          </w:tcPr>
          <w:p w:rsidR="00F13614" w:rsidRDefault="00F13614">
            <w:r>
              <w:t>userId</w:t>
            </w:r>
          </w:p>
        </w:tc>
        <w:tc>
          <w:tcPr>
            <w:tcW w:w="1771" w:type="dxa"/>
          </w:tcPr>
          <w:p w:rsidR="00F13614" w:rsidRDefault="00F13614">
            <w:r>
              <w:rPr>
                <w:rFonts w:hint="eastAsia"/>
              </w:rPr>
              <w:t>必填</w:t>
            </w:r>
          </w:p>
        </w:tc>
        <w:tc>
          <w:tcPr>
            <w:tcW w:w="3543" w:type="dxa"/>
          </w:tcPr>
          <w:p w:rsidR="00F13614" w:rsidRDefault="00F13614"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F13614" w:rsidTr="003A7F75">
        <w:trPr>
          <w:trHeight w:val="138"/>
        </w:trPr>
        <w:tc>
          <w:tcPr>
            <w:tcW w:w="0" w:type="auto"/>
            <w:vMerge/>
            <w:vAlign w:val="center"/>
          </w:tcPr>
          <w:p w:rsidR="00F13614" w:rsidRDefault="00F13614" w:rsidP="003A7F75">
            <w:pPr>
              <w:widowControl/>
              <w:jc w:val="left"/>
            </w:pPr>
          </w:p>
        </w:tc>
        <w:tc>
          <w:tcPr>
            <w:tcW w:w="1771" w:type="dxa"/>
          </w:tcPr>
          <w:p w:rsidR="00F13614" w:rsidRDefault="00F13614">
            <w:r>
              <w:t>tk</w:t>
            </w:r>
          </w:p>
        </w:tc>
        <w:tc>
          <w:tcPr>
            <w:tcW w:w="1771" w:type="dxa"/>
          </w:tcPr>
          <w:p w:rsidR="00F13614" w:rsidRDefault="00F13614">
            <w:r>
              <w:rPr>
                <w:rFonts w:hint="eastAsia"/>
              </w:rPr>
              <w:t>必填</w:t>
            </w:r>
          </w:p>
        </w:tc>
        <w:tc>
          <w:tcPr>
            <w:tcW w:w="3543" w:type="dxa"/>
          </w:tcPr>
          <w:p w:rsidR="00F13614" w:rsidRDefault="00F13614">
            <w:r>
              <w:rPr>
                <w:rFonts w:hint="eastAsia"/>
              </w:rPr>
              <w:t>登录校验</w:t>
            </w:r>
            <w:r>
              <w:t>/</w:t>
            </w:r>
            <w:r>
              <w:rPr>
                <w:rFonts w:hint="eastAsia"/>
              </w:rPr>
              <w:t>请求头和参数都必填</w:t>
            </w:r>
          </w:p>
        </w:tc>
      </w:tr>
      <w:tr w:rsidR="00F13614" w:rsidTr="003A7F75">
        <w:tc>
          <w:tcPr>
            <w:tcW w:w="1771" w:type="dxa"/>
            <w:vMerge w:val="restart"/>
          </w:tcPr>
          <w:p w:rsidR="00F13614" w:rsidRDefault="00F13614">
            <w:r>
              <w:rPr>
                <w:rFonts w:hint="eastAsia"/>
              </w:rPr>
              <w:t>结果说明</w:t>
            </w:r>
          </w:p>
        </w:tc>
        <w:tc>
          <w:tcPr>
            <w:tcW w:w="3542" w:type="dxa"/>
            <w:gridSpan w:val="2"/>
          </w:tcPr>
          <w:p w:rsidR="00F13614" w:rsidRDefault="00F13614">
            <w:r>
              <w:t>result</w:t>
            </w:r>
          </w:p>
        </w:tc>
        <w:tc>
          <w:tcPr>
            <w:tcW w:w="3543" w:type="dxa"/>
          </w:tcPr>
          <w:p w:rsidR="00F13614" w:rsidRDefault="00F13614">
            <w:r>
              <w:rPr>
                <w:rFonts w:hint="eastAsia"/>
              </w:rPr>
              <w:t>成功</w:t>
            </w:r>
            <w:r>
              <w:t xml:space="preserve">=TRUE, </w:t>
            </w:r>
            <w:r>
              <w:rPr>
                <w:rFonts w:hint="eastAsia"/>
              </w:rPr>
              <w:t>失败</w:t>
            </w:r>
            <w:r>
              <w:t>=FALSE</w:t>
            </w:r>
          </w:p>
        </w:tc>
      </w:tr>
      <w:tr w:rsidR="00F13614" w:rsidTr="003A7F75">
        <w:tc>
          <w:tcPr>
            <w:tcW w:w="0" w:type="auto"/>
            <w:vMerge/>
            <w:vAlign w:val="center"/>
          </w:tcPr>
          <w:p w:rsidR="00F13614" w:rsidRDefault="00F13614" w:rsidP="003A7F75">
            <w:pPr>
              <w:widowControl/>
              <w:jc w:val="left"/>
            </w:pPr>
          </w:p>
        </w:tc>
        <w:tc>
          <w:tcPr>
            <w:tcW w:w="3542" w:type="dxa"/>
            <w:gridSpan w:val="2"/>
          </w:tcPr>
          <w:p w:rsidR="00F13614" w:rsidRDefault="00F13614">
            <w:r>
              <w:t>code</w:t>
            </w:r>
          </w:p>
        </w:tc>
        <w:tc>
          <w:tcPr>
            <w:tcW w:w="3543" w:type="dxa"/>
          </w:tcPr>
          <w:p w:rsidR="00F13614" w:rsidRDefault="00F13614">
            <w:r>
              <w:t>Cx0000:</w:t>
            </w:r>
            <w:r>
              <w:rPr>
                <w:rFonts w:hint="eastAsia"/>
              </w:rPr>
              <w:t>获取成功</w:t>
            </w:r>
          </w:p>
          <w:p w:rsidR="00F13614" w:rsidRDefault="00F13614">
            <w:r>
              <w:t>Cx0001:</w:t>
            </w:r>
            <w:r>
              <w:rPr>
                <w:rFonts w:hint="eastAsia"/>
              </w:rPr>
              <w:t>内部异常</w:t>
            </w:r>
          </w:p>
          <w:p w:rsidR="00F13614" w:rsidRDefault="00F13614">
            <w:r>
              <w:t>Cx0002:</w:t>
            </w:r>
            <w:r>
              <w:rPr>
                <w:rFonts w:hint="eastAsia"/>
              </w:rPr>
              <w:t>参数错误</w:t>
            </w:r>
          </w:p>
          <w:p w:rsidR="00F13614" w:rsidRDefault="00F13614">
            <w:r>
              <w:t>Cx0003:</w:t>
            </w:r>
            <w:r>
              <w:rPr>
                <w:rFonts w:hint="eastAsia"/>
              </w:rPr>
              <w:t>应用不存在</w:t>
            </w:r>
          </w:p>
          <w:p w:rsidR="00F13614" w:rsidRDefault="00F13614">
            <w:r>
              <w:t>Cx0004:</w:t>
            </w:r>
            <w:r>
              <w:rPr>
                <w:rFonts w:hint="eastAsia"/>
              </w:rPr>
              <w:t>用户不存在</w:t>
            </w:r>
          </w:p>
        </w:tc>
      </w:tr>
      <w:tr w:rsidR="00F13614" w:rsidTr="003A7F75">
        <w:trPr>
          <w:trHeight w:val="138"/>
        </w:trPr>
        <w:tc>
          <w:tcPr>
            <w:tcW w:w="0" w:type="auto"/>
            <w:vMerge/>
            <w:vAlign w:val="center"/>
          </w:tcPr>
          <w:p w:rsidR="00F13614" w:rsidRDefault="00F13614" w:rsidP="003A7F75">
            <w:pPr>
              <w:widowControl/>
              <w:jc w:val="left"/>
            </w:pPr>
          </w:p>
        </w:tc>
        <w:tc>
          <w:tcPr>
            <w:tcW w:w="3542" w:type="dxa"/>
            <w:gridSpan w:val="2"/>
          </w:tcPr>
          <w:p w:rsidR="00F13614" w:rsidRDefault="00F13614">
            <w:r>
              <w:t>info</w:t>
            </w:r>
          </w:p>
        </w:tc>
        <w:tc>
          <w:tcPr>
            <w:tcW w:w="3543" w:type="dxa"/>
          </w:tcPr>
          <w:p w:rsidR="00F13614" w:rsidRDefault="00F13614">
            <w:r>
              <w:rPr>
                <w:rFonts w:hint="eastAsia"/>
              </w:rPr>
              <w:t>错误描述</w:t>
            </w:r>
          </w:p>
        </w:tc>
      </w:tr>
      <w:tr w:rsidR="00F13614" w:rsidTr="003A7F75">
        <w:trPr>
          <w:trHeight w:val="138"/>
        </w:trPr>
        <w:tc>
          <w:tcPr>
            <w:tcW w:w="0" w:type="auto"/>
            <w:vMerge/>
            <w:vAlign w:val="center"/>
          </w:tcPr>
          <w:p w:rsidR="00F13614" w:rsidRDefault="00F13614" w:rsidP="003A7F75">
            <w:pPr>
              <w:widowControl/>
              <w:jc w:val="left"/>
            </w:pPr>
          </w:p>
        </w:tc>
        <w:tc>
          <w:tcPr>
            <w:tcW w:w="1771" w:type="dxa"/>
          </w:tcPr>
          <w:p w:rsidR="00F13614" w:rsidRDefault="00F13614">
            <w:r>
              <w:t>times</w:t>
            </w:r>
          </w:p>
        </w:tc>
        <w:tc>
          <w:tcPr>
            <w:tcW w:w="1771" w:type="dxa"/>
          </w:tcPr>
          <w:p w:rsidR="00F13614" w:rsidRDefault="00F13614">
            <w:r>
              <w:t>JsonArray</w:t>
            </w:r>
          </w:p>
        </w:tc>
        <w:tc>
          <w:tcPr>
            <w:tcW w:w="3543" w:type="dxa"/>
          </w:tcPr>
          <w:p w:rsidR="00F13614" w:rsidRDefault="00F13614">
            <w:r>
              <w:rPr>
                <w:rFonts w:hint="eastAsia"/>
              </w:rPr>
              <w:t>时光轴列表</w:t>
            </w:r>
          </w:p>
        </w:tc>
      </w:tr>
      <w:tr w:rsidR="00F13614" w:rsidTr="003A7F75">
        <w:tc>
          <w:tcPr>
            <w:tcW w:w="1771" w:type="dxa"/>
          </w:tcPr>
          <w:p w:rsidR="00F13614" w:rsidRDefault="00F13614">
            <w:r>
              <w:rPr>
                <w:rFonts w:hint="eastAsia"/>
              </w:rPr>
              <w:t>备注</w:t>
            </w:r>
          </w:p>
        </w:tc>
        <w:tc>
          <w:tcPr>
            <w:tcW w:w="7085" w:type="dxa"/>
            <w:gridSpan w:val="3"/>
          </w:tcPr>
          <w:p w:rsidR="00F13614" w:rsidRDefault="00F13614"/>
        </w:tc>
      </w:tr>
    </w:tbl>
    <w:p w:rsidR="00F13614" w:rsidRDefault="00F13614" w:rsidP="005255BE"/>
    <w:p w:rsidR="00F13614" w:rsidRDefault="00F13614" w:rsidP="005255BE"/>
    <w:p w:rsidR="00F13614" w:rsidRDefault="00F13614" w:rsidP="005255BE"/>
    <w:p w:rsidR="00F13614" w:rsidRDefault="00F13614" w:rsidP="005255BE">
      <w:r>
        <w:t>Dx00:</w:t>
      </w:r>
      <w:r>
        <w:rPr>
          <w:rFonts w:hint="eastAsia"/>
        </w:rPr>
        <w:t>系统参数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71"/>
        <w:gridCol w:w="1771"/>
        <w:gridCol w:w="1771"/>
        <w:gridCol w:w="3543"/>
      </w:tblGrid>
      <w:tr w:rsidR="00F13614" w:rsidTr="003A7F75">
        <w:trPr>
          <w:trHeight w:val="258"/>
        </w:trPr>
        <w:tc>
          <w:tcPr>
            <w:tcW w:w="1771" w:type="dxa"/>
          </w:tcPr>
          <w:p w:rsidR="00F13614" w:rsidRDefault="00F13614">
            <w:r>
              <w:rPr>
                <w:rFonts w:hint="eastAsia"/>
              </w:rPr>
              <w:t>功能描述</w:t>
            </w:r>
          </w:p>
        </w:tc>
        <w:tc>
          <w:tcPr>
            <w:tcW w:w="7085" w:type="dxa"/>
            <w:gridSpan w:val="3"/>
          </w:tcPr>
          <w:p w:rsidR="00F13614" w:rsidRDefault="00F13614">
            <w:r>
              <w:rPr>
                <w:rFonts w:hint="eastAsia"/>
              </w:rPr>
              <w:t>获取系统参数</w:t>
            </w:r>
          </w:p>
        </w:tc>
      </w:tr>
      <w:tr w:rsidR="00F13614" w:rsidTr="003A7F75">
        <w:trPr>
          <w:trHeight w:val="258"/>
        </w:trPr>
        <w:tc>
          <w:tcPr>
            <w:tcW w:w="1771" w:type="dxa"/>
          </w:tcPr>
          <w:p w:rsidR="00F13614" w:rsidRDefault="00F13614">
            <w:r>
              <w:rPr>
                <w:rFonts w:hint="eastAsia"/>
              </w:rPr>
              <w:t>接口名称</w:t>
            </w:r>
          </w:p>
        </w:tc>
        <w:tc>
          <w:tcPr>
            <w:tcW w:w="7085" w:type="dxa"/>
            <w:gridSpan w:val="3"/>
          </w:tcPr>
          <w:p w:rsidR="00F13614" w:rsidRDefault="00F13614">
            <w:r>
              <w:t>/public/getSysConfig</w:t>
            </w:r>
          </w:p>
        </w:tc>
      </w:tr>
      <w:tr w:rsidR="00F13614" w:rsidTr="003A7F75">
        <w:tc>
          <w:tcPr>
            <w:tcW w:w="1771" w:type="dxa"/>
            <w:vMerge w:val="restart"/>
          </w:tcPr>
          <w:p w:rsidR="00F13614" w:rsidRDefault="00F13614">
            <w:r>
              <w:rPr>
                <w:rFonts w:hint="eastAsia"/>
              </w:rPr>
              <w:t>请求参数</w:t>
            </w:r>
          </w:p>
        </w:tc>
        <w:tc>
          <w:tcPr>
            <w:tcW w:w="1771" w:type="dxa"/>
          </w:tcPr>
          <w:p w:rsidR="00F13614" w:rsidRDefault="00F13614">
            <w:r>
              <w:t>imei</w:t>
            </w:r>
          </w:p>
        </w:tc>
        <w:tc>
          <w:tcPr>
            <w:tcW w:w="1771" w:type="dxa"/>
          </w:tcPr>
          <w:p w:rsidR="00F13614" w:rsidRDefault="00F13614">
            <w:r>
              <w:rPr>
                <w:rFonts w:hint="eastAsia"/>
              </w:rPr>
              <w:t>必填</w:t>
            </w:r>
          </w:p>
        </w:tc>
        <w:tc>
          <w:tcPr>
            <w:tcW w:w="3543" w:type="dxa"/>
          </w:tcPr>
          <w:p w:rsidR="00F13614" w:rsidRDefault="00F13614">
            <w:r>
              <w:t>IMEI</w:t>
            </w:r>
          </w:p>
        </w:tc>
      </w:tr>
      <w:tr w:rsidR="00F13614" w:rsidTr="003A7F75">
        <w:tc>
          <w:tcPr>
            <w:tcW w:w="0" w:type="auto"/>
            <w:vMerge/>
            <w:vAlign w:val="center"/>
          </w:tcPr>
          <w:p w:rsidR="00F13614" w:rsidRDefault="00F13614" w:rsidP="003A7F75">
            <w:pPr>
              <w:widowControl/>
              <w:jc w:val="left"/>
            </w:pPr>
          </w:p>
        </w:tc>
        <w:tc>
          <w:tcPr>
            <w:tcW w:w="1771" w:type="dxa"/>
          </w:tcPr>
          <w:p w:rsidR="00F13614" w:rsidRDefault="00F13614">
            <w:r>
              <w:t>mac</w:t>
            </w:r>
          </w:p>
        </w:tc>
        <w:tc>
          <w:tcPr>
            <w:tcW w:w="1771" w:type="dxa"/>
          </w:tcPr>
          <w:p w:rsidR="00F13614" w:rsidRDefault="00F13614">
            <w:r>
              <w:rPr>
                <w:rFonts w:hint="eastAsia"/>
              </w:rPr>
              <w:t>必填</w:t>
            </w:r>
          </w:p>
        </w:tc>
        <w:tc>
          <w:tcPr>
            <w:tcW w:w="3543" w:type="dxa"/>
          </w:tcPr>
          <w:p w:rsidR="00F13614" w:rsidRDefault="00F13614">
            <w:r>
              <w:t>MAC</w:t>
            </w:r>
          </w:p>
        </w:tc>
      </w:tr>
      <w:tr w:rsidR="00F13614" w:rsidTr="003A7F75">
        <w:trPr>
          <w:trHeight w:val="138"/>
        </w:trPr>
        <w:tc>
          <w:tcPr>
            <w:tcW w:w="0" w:type="auto"/>
            <w:vMerge/>
            <w:vAlign w:val="center"/>
          </w:tcPr>
          <w:p w:rsidR="00F13614" w:rsidRDefault="00F13614" w:rsidP="003A7F75">
            <w:pPr>
              <w:widowControl/>
              <w:jc w:val="left"/>
            </w:pPr>
          </w:p>
        </w:tc>
        <w:tc>
          <w:tcPr>
            <w:tcW w:w="1771" w:type="dxa"/>
          </w:tcPr>
          <w:p w:rsidR="00F13614" w:rsidRDefault="00F13614">
            <w:r>
              <w:t>ver</w:t>
            </w:r>
          </w:p>
        </w:tc>
        <w:tc>
          <w:tcPr>
            <w:tcW w:w="1771" w:type="dxa"/>
          </w:tcPr>
          <w:p w:rsidR="00F13614" w:rsidRDefault="00F13614">
            <w:r>
              <w:rPr>
                <w:rFonts w:hint="eastAsia"/>
              </w:rPr>
              <w:t>必填</w:t>
            </w:r>
          </w:p>
        </w:tc>
        <w:tc>
          <w:tcPr>
            <w:tcW w:w="3543" w:type="dxa"/>
          </w:tcPr>
          <w:p w:rsidR="00F13614" w:rsidRDefault="00F13614">
            <w:r>
              <w:t>APP</w:t>
            </w:r>
            <w:r>
              <w:rPr>
                <w:rFonts w:hint="eastAsia"/>
              </w:rPr>
              <w:t>版本</w:t>
            </w:r>
          </w:p>
        </w:tc>
      </w:tr>
      <w:tr w:rsidR="00F13614" w:rsidTr="003A7F75">
        <w:trPr>
          <w:trHeight w:val="138"/>
        </w:trPr>
        <w:tc>
          <w:tcPr>
            <w:tcW w:w="0" w:type="auto"/>
            <w:vMerge/>
            <w:vAlign w:val="center"/>
          </w:tcPr>
          <w:p w:rsidR="00F13614" w:rsidRDefault="00F13614" w:rsidP="003A7F75">
            <w:pPr>
              <w:widowControl/>
              <w:jc w:val="left"/>
            </w:pPr>
          </w:p>
        </w:tc>
        <w:tc>
          <w:tcPr>
            <w:tcW w:w="1771" w:type="dxa"/>
          </w:tcPr>
          <w:p w:rsidR="00F13614" w:rsidRDefault="00F13614">
            <w:r>
              <w:t>platform</w:t>
            </w:r>
          </w:p>
        </w:tc>
        <w:tc>
          <w:tcPr>
            <w:tcW w:w="1771" w:type="dxa"/>
          </w:tcPr>
          <w:p w:rsidR="00F13614" w:rsidRDefault="00F13614">
            <w:r>
              <w:rPr>
                <w:rFonts w:hint="eastAsia"/>
              </w:rPr>
              <w:t>必填</w:t>
            </w:r>
          </w:p>
        </w:tc>
        <w:tc>
          <w:tcPr>
            <w:tcW w:w="3543" w:type="dxa"/>
          </w:tcPr>
          <w:p w:rsidR="00F13614" w:rsidRDefault="00F13614">
            <w:r>
              <w:rPr>
                <w:rFonts w:hint="eastAsia"/>
              </w:rPr>
              <w:t>平台</w:t>
            </w:r>
          </w:p>
        </w:tc>
      </w:tr>
      <w:tr w:rsidR="00F13614" w:rsidTr="003A7F75">
        <w:trPr>
          <w:trHeight w:val="138"/>
        </w:trPr>
        <w:tc>
          <w:tcPr>
            <w:tcW w:w="0" w:type="auto"/>
            <w:vMerge/>
            <w:vAlign w:val="center"/>
          </w:tcPr>
          <w:p w:rsidR="00F13614" w:rsidRDefault="00F13614" w:rsidP="003A7F75">
            <w:pPr>
              <w:widowControl/>
              <w:jc w:val="left"/>
            </w:pPr>
          </w:p>
        </w:tc>
        <w:tc>
          <w:tcPr>
            <w:tcW w:w="3542" w:type="dxa"/>
            <w:gridSpan w:val="2"/>
          </w:tcPr>
          <w:p w:rsidR="00F13614" w:rsidRDefault="00F13614">
            <w:r>
              <w:t>packageName</w:t>
            </w:r>
          </w:p>
        </w:tc>
        <w:tc>
          <w:tcPr>
            <w:tcW w:w="3543" w:type="dxa"/>
          </w:tcPr>
          <w:p w:rsidR="00F13614" w:rsidRDefault="00F13614">
            <w:r>
              <w:rPr>
                <w:rFonts w:hint="eastAsia"/>
              </w:rPr>
              <w:t>应用包名</w:t>
            </w:r>
          </w:p>
        </w:tc>
      </w:tr>
      <w:tr w:rsidR="00F13614" w:rsidTr="003A7F75">
        <w:tc>
          <w:tcPr>
            <w:tcW w:w="1771" w:type="dxa"/>
            <w:vMerge w:val="restart"/>
          </w:tcPr>
          <w:p w:rsidR="00F13614" w:rsidRDefault="00F13614">
            <w:r>
              <w:rPr>
                <w:rFonts w:hint="eastAsia"/>
              </w:rPr>
              <w:t>结果说明</w:t>
            </w:r>
          </w:p>
        </w:tc>
        <w:tc>
          <w:tcPr>
            <w:tcW w:w="3542" w:type="dxa"/>
            <w:gridSpan w:val="2"/>
          </w:tcPr>
          <w:p w:rsidR="00F13614" w:rsidRDefault="00F13614">
            <w:r>
              <w:t>result</w:t>
            </w:r>
          </w:p>
        </w:tc>
        <w:tc>
          <w:tcPr>
            <w:tcW w:w="3543" w:type="dxa"/>
          </w:tcPr>
          <w:p w:rsidR="00F13614" w:rsidRDefault="00F13614">
            <w:r>
              <w:rPr>
                <w:rFonts w:hint="eastAsia"/>
              </w:rPr>
              <w:t>成功</w:t>
            </w:r>
            <w:r>
              <w:t xml:space="preserve">=TRUE, </w:t>
            </w:r>
            <w:r>
              <w:rPr>
                <w:rFonts w:hint="eastAsia"/>
              </w:rPr>
              <w:t>失败</w:t>
            </w:r>
            <w:r>
              <w:t>=FALSE</w:t>
            </w:r>
          </w:p>
        </w:tc>
      </w:tr>
      <w:tr w:rsidR="00F13614" w:rsidTr="003A7F75">
        <w:tc>
          <w:tcPr>
            <w:tcW w:w="0" w:type="auto"/>
            <w:vMerge/>
            <w:vAlign w:val="center"/>
          </w:tcPr>
          <w:p w:rsidR="00F13614" w:rsidRDefault="00F13614" w:rsidP="003A7F75">
            <w:pPr>
              <w:widowControl/>
              <w:jc w:val="left"/>
            </w:pPr>
          </w:p>
        </w:tc>
        <w:tc>
          <w:tcPr>
            <w:tcW w:w="3542" w:type="dxa"/>
            <w:gridSpan w:val="2"/>
          </w:tcPr>
          <w:p w:rsidR="00F13614" w:rsidRDefault="00F13614">
            <w:r>
              <w:t>code</w:t>
            </w:r>
          </w:p>
        </w:tc>
        <w:tc>
          <w:tcPr>
            <w:tcW w:w="3543" w:type="dxa"/>
          </w:tcPr>
          <w:p w:rsidR="00F13614" w:rsidRDefault="00F13614">
            <w:r>
              <w:t xml:space="preserve">Dx0000: </w:t>
            </w:r>
            <w:r>
              <w:rPr>
                <w:rFonts w:hint="eastAsia"/>
              </w:rPr>
              <w:t>获取成功</w:t>
            </w:r>
          </w:p>
          <w:p w:rsidR="00F13614" w:rsidRDefault="00F13614">
            <w:r>
              <w:t xml:space="preserve">Dx0001: </w:t>
            </w:r>
            <w:r>
              <w:rPr>
                <w:rFonts w:hint="eastAsia"/>
              </w:rPr>
              <w:t>内部异常</w:t>
            </w:r>
          </w:p>
        </w:tc>
      </w:tr>
      <w:tr w:rsidR="00F13614" w:rsidTr="003A7F75">
        <w:trPr>
          <w:trHeight w:val="138"/>
        </w:trPr>
        <w:tc>
          <w:tcPr>
            <w:tcW w:w="0" w:type="auto"/>
            <w:vMerge/>
            <w:vAlign w:val="center"/>
          </w:tcPr>
          <w:p w:rsidR="00F13614" w:rsidRDefault="00F13614" w:rsidP="003A7F75">
            <w:pPr>
              <w:widowControl/>
              <w:jc w:val="left"/>
            </w:pPr>
          </w:p>
        </w:tc>
        <w:tc>
          <w:tcPr>
            <w:tcW w:w="3542" w:type="dxa"/>
            <w:gridSpan w:val="2"/>
          </w:tcPr>
          <w:p w:rsidR="00F13614" w:rsidRDefault="00F13614">
            <w:r>
              <w:t>info</w:t>
            </w:r>
          </w:p>
        </w:tc>
        <w:tc>
          <w:tcPr>
            <w:tcW w:w="3543" w:type="dxa"/>
          </w:tcPr>
          <w:p w:rsidR="00F13614" w:rsidRDefault="00F13614">
            <w:r>
              <w:rPr>
                <w:rFonts w:hint="eastAsia"/>
              </w:rPr>
              <w:t>错误描述</w:t>
            </w:r>
          </w:p>
        </w:tc>
      </w:tr>
      <w:tr w:rsidR="00F13614" w:rsidTr="003A7F75">
        <w:trPr>
          <w:trHeight w:val="138"/>
        </w:trPr>
        <w:tc>
          <w:tcPr>
            <w:tcW w:w="0" w:type="auto"/>
            <w:vMerge/>
            <w:vAlign w:val="center"/>
          </w:tcPr>
          <w:p w:rsidR="00F13614" w:rsidRDefault="00F13614" w:rsidP="003A7F75">
            <w:pPr>
              <w:widowControl/>
              <w:jc w:val="left"/>
            </w:pPr>
          </w:p>
        </w:tc>
        <w:tc>
          <w:tcPr>
            <w:tcW w:w="1771" w:type="dxa"/>
          </w:tcPr>
          <w:p w:rsidR="00F13614" w:rsidRDefault="00F13614">
            <w:r>
              <w:t>configs</w:t>
            </w:r>
          </w:p>
        </w:tc>
        <w:tc>
          <w:tcPr>
            <w:tcW w:w="1771" w:type="dxa"/>
          </w:tcPr>
          <w:p w:rsidR="00F13614" w:rsidRDefault="00F13614">
            <w:r>
              <w:t>JsonArray</w:t>
            </w:r>
          </w:p>
        </w:tc>
        <w:tc>
          <w:tcPr>
            <w:tcW w:w="3543" w:type="dxa"/>
          </w:tcPr>
          <w:p w:rsidR="00F13614" w:rsidRDefault="00F13614">
            <w:r>
              <w:rPr>
                <w:rFonts w:hint="eastAsia"/>
              </w:rPr>
              <w:t>系统配置列表</w:t>
            </w:r>
          </w:p>
        </w:tc>
      </w:tr>
      <w:tr w:rsidR="00F13614" w:rsidTr="003A7F75">
        <w:tc>
          <w:tcPr>
            <w:tcW w:w="1771" w:type="dxa"/>
          </w:tcPr>
          <w:p w:rsidR="00F13614" w:rsidRDefault="00F13614">
            <w:r>
              <w:rPr>
                <w:rFonts w:hint="eastAsia"/>
              </w:rPr>
              <w:t>备注</w:t>
            </w:r>
          </w:p>
        </w:tc>
        <w:tc>
          <w:tcPr>
            <w:tcW w:w="7085" w:type="dxa"/>
            <w:gridSpan w:val="3"/>
          </w:tcPr>
          <w:p w:rsidR="00F13614" w:rsidRDefault="00F13614"/>
        </w:tc>
      </w:tr>
    </w:tbl>
    <w:p w:rsidR="00F13614" w:rsidRDefault="00F13614" w:rsidP="005255BE"/>
    <w:p w:rsidR="00F13614" w:rsidRDefault="00F13614" w:rsidP="005255BE"/>
    <w:p w:rsidR="00F13614" w:rsidRDefault="00F13614" w:rsidP="005255BE"/>
    <w:p w:rsidR="00F13614" w:rsidRDefault="00F13614" w:rsidP="005255BE">
      <w:r>
        <w:t xml:space="preserve">--- </w:t>
      </w:r>
      <w:r>
        <w:rPr>
          <w:rFonts w:hint="eastAsia"/>
        </w:rPr>
        <w:t>未完成</w:t>
      </w:r>
    </w:p>
    <w:p w:rsidR="00F13614" w:rsidRDefault="00F13614" w:rsidP="005255BE">
      <w:r>
        <w:rPr>
          <w:rFonts w:hint="eastAsia"/>
        </w:rPr>
        <w:t>充值</w:t>
      </w:r>
      <w:r>
        <w:t>(</w:t>
      </w:r>
      <w:r>
        <w:rPr>
          <w:rFonts w:hint="eastAsia"/>
        </w:rPr>
        <w:t>编码</w:t>
      </w:r>
      <w:r>
        <w:t>:Hx00):</w:t>
      </w:r>
    </w:p>
    <w:p w:rsidR="00F13614" w:rsidRDefault="00F13614" w:rsidP="005255BE">
      <w:r>
        <w:t>1.</w:t>
      </w:r>
      <w:r>
        <w:rPr>
          <w:rFonts w:hint="eastAsia"/>
        </w:rPr>
        <w:t>用户充值</w:t>
      </w:r>
    </w:p>
    <w:p w:rsidR="00F13614" w:rsidRDefault="00F13614" w:rsidP="005255BE">
      <w:r>
        <w:tab/>
      </w:r>
      <w:r>
        <w:rPr>
          <w:rFonts w:hint="eastAsia"/>
        </w:rPr>
        <w:t>充值成功</w:t>
      </w:r>
    </w:p>
    <w:p w:rsidR="00F13614" w:rsidRDefault="00F13614" w:rsidP="005255BE">
      <w:r>
        <w:tab/>
      </w:r>
      <w:r>
        <w:rPr>
          <w:rFonts w:hint="eastAsia"/>
        </w:rPr>
        <w:t>用户不存在</w:t>
      </w:r>
    </w:p>
    <w:p w:rsidR="00F13614" w:rsidRDefault="00F13614" w:rsidP="005255BE">
      <w:r>
        <w:tab/>
      </w:r>
      <w:r>
        <w:rPr>
          <w:rFonts w:hint="eastAsia"/>
        </w:rPr>
        <w:t>内部异常</w:t>
      </w:r>
    </w:p>
    <w:p w:rsidR="00F13614" w:rsidRDefault="00F13614" w:rsidP="005255BE">
      <w:r>
        <w:tab/>
      </w:r>
      <w:r>
        <w:rPr>
          <w:rFonts w:hint="eastAsia"/>
        </w:rPr>
        <w:t>第三方异常支付异常</w:t>
      </w:r>
    </w:p>
    <w:p w:rsidR="00F13614" w:rsidRDefault="00F13614" w:rsidP="005255BE">
      <w:r>
        <w:tab/>
        <w:t>//</w:t>
      </w:r>
      <w:r>
        <w:rPr>
          <w:rFonts w:hint="eastAsia"/>
        </w:rPr>
        <w:t>游戏不存在</w:t>
      </w:r>
    </w:p>
    <w:p w:rsidR="00F13614" w:rsidRDefault="00F13614" w:rsidP="005255BE">
      <w:r>
        <w:tab/>
      </w:r>
      <w:r>
        <w:rPr>
          <w:rFonts w:hint="eastAsia"/>
        </w:rPr>
        <w:t>第三方游戏兑换异常</w:t>
      </w:r>
    </w:p>
    <w:p w:rsidR="00F13614" w:rsidRDefault="00F13614" w:rsidP="005255BE"/>
    <w:p w:rsidR="00F13614" w:rsidRPr="005255BE" w:rsidRDefault="00F13614" w:rsidP="005255BE"/>
    <w:sectPr w:rsidR="00F13614" w:rsidRPr="005255BE" w:rsidSect="0013700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40AA3"/>
    <w:multiLevelType w:val="hybridMultilevel"/>
    <w:tmpl w:val="19C85A40"/>
    <w:lvl w:ilvl="0" w:tplc="E35E5018">
      <w:start w:val="4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">
    <w:nsid w:val="0B155916"/>
    <w:multiLevelType w:val="hybridMultilevel"/>
    <w:tmpl w:val="66705816"/>
    <w:lvl w:ilvl="0" w:tplc="238C0C4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">
    <w:nsid w:val="27A21C18"/>
    <w:multiLevelType w:val="hybridMultilevel"/>
    <w:tmpl w:val="EF52A304"/>
    <w:lvl w:ilvl="0" w:tplc="D3586B1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">
    <w:nsid w:val="674C2AD5"/>
    <w:multiLevelType w:val="hybridMultilevel"/>
    <w:tmpl w:val="9998F174"/>
    <w:lvl w:ilvl="0" w:tplc="075A59C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4">
    <w:nsid w:val="6F236263"/>
    <w:multiLevelType w:val="hybridMultilevel"/>
    <w:tmpl w:val="95B83686"/>
    <w:lvl w:ilvl="0" w:tplc="7ABAC8A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  <w:rPr>
        <w:rFonts w:cs="Times New Roman"/>
      </w:rPr>
    </w:lvl>
  </w:abstractNum>
  <w:abstractNum w:abstractNumId="5">
    <w:nsid w:val="71E93868"/>
    <w:multiLevelType w:val="hybridMultilevel"/>
    <w:tmpl w:val="DD14C62A"/>
    <w:lvl w:ilvl="0" w:tplc="1F9C11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6">
    <w:nsid w:val="77E718F0"/>
    <w:multiLevelType w:val="hybridMultilevel"/>
    <w:tmpl w:val="053662E8"/>
    <w:lvl w:ilvl="0" w:tplc="484E52F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DisplayPageBoundaries/>
  <w:embedSystemFonts/>
  <w:bordersDoNotSurroundHeader/>
  <w:bordersDoNotSurroundFooter/>
  <w:stylePaneFormatFilter w:val="3F01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41FA"/>
    <w:rsid w:val="00001859"/>
    <w:rsid w:val="000074A8"/>
    <w:rsid w:val="00010E82"/>
    <w:rsid w:val="00011210"/>
    <w:rsid w:val="000113C5"/>
    <w:rsid w:val="0001147D"/>
    <w:rsid w:val="00012F6A"/>
    <w:rsid w:val="00015249"/>
    <w:rsid w:val="000172D3"/>
    <w:rsid w:val="00020BDA"/>
    <w:rsid w:val="00025C5F"/>
    <w:rsid w:val="00027965"/>
    <w:rsid w:val="000342B8"/>
    <w:rsid w:val="00042E79"/>
    <w:rsid w:val="000436D1"/>
    <w:rsid w:val="0005037A"/>
    <w:rsid w:val="00052BCA"/>
    <w:rsid w:val="00052FD4"/>
    <w:rsid w:val="000555F5"/>
    <w:rsid w:val="00055D01"/>
    <w:rsid w:val="00057CC0"/>
    <w:rsid w:val="00060CA9"/>
    <w:rsid w:val="000666AC"/>
    <w:rsid w:val="00066F05"/>
    <w:rsid w:val="00067F98"/>
    <w:rsid w:val="00070322"/>
    <w:rsid w:val="00083BC6"/>
    <w:rsid w:val="00084FBB"/>
    <w:rsid w:val="00087DAD"/>
    <w:rsid w:val="00092901"/>
    <w:rsid w:val="00095BDA"/>
    <w:rsid w:val="00097F3D"/>
    <w:rsid w:val="000A21AF"/>
    <w:rsid w:val="000A5803"/>
    <w:rsid w:val="000A58DC"/>
    <w:rsid w:val="000C466B"/>
    <w:rsid w:val="000C7625"/>
    <w:rsid w:val="000C768A"/>
    <w:rsid w:val="000C7C22"/>
    <w:rsid w:val="000D46DC"/>
    <w:rsid w:val="000D5E7D"/>
    <w:rsid w:val="000D5F12"/>
    <w:rsid w:val="000E174D"/>
    <w:rsid w:val="000E2EAD"/>
    <w:rsid w:val="000E3C88"/>
    <w:rsid w:val="000E3E30"/>
    <w:rsid w:val="000E3EEE"/>
    <w:rsid w:val="000E4D79"/>
    <w:rsid w:val="00101EBA"/>
    <w:rsid w:val="001020BA"/>
    <w:rsid w:val="00103F2A"/>
    <w:rsid w:val="001046F5"/>
    <w:rsid w:val="00105446"/>
    <w:rsid w:val="00110785"/>
    <w:rsid w:val="00111E2E"/>
    <w:rsid w:val="00113ABB"/>
    <w:rsid w:val="00122D8F"/>
    <w:rsid w:val="00123F3E"/>
    <w:rsid w:val="00124E14"/>
    <w:rsid w:val="001257FB"/>
    <w:rsid w:val="001277E5"/>
    <w:rsid w:val="00130C8A"/>
    <w:rsid w:val="0013700D"/>
    <w:rsid w:val="00142F2C"/>
    <w:rsid w:val="001464EE"/>
    <w:rsid w:val="001503BF"/>
    <w:rsid w:val="00151990"/>
    <w:rsid w:val="00152004"/>
    <w:rsid w:val="00157880"/>
    <w:rsid w:val="00157B94"/>
    <w:rsid w:val="001604D0"/>
    <w:rsid w:val="001622BF"/>
    <w:rsid w:val="00166784"/>
    <w:rsid w:val="001723AD"/>
    <w:rsid w:val="00175591"/>
    <w:rsid w:val="00176A2F"/>
    <w:rsid w:val="0017731B"/>
    <w:rsid w:val="00181038"/>
    <w:rsid w:val="00184EF5"/>
    <w:rsid w:val="00184FE5"/>
    <w:rsid w:val="001921B8"/>
    <w:rsid w:val="0019550B"/>
    <w:rsid w:val="0019553A"/>
    <w:rsid w:val="00196F13"/>
    <w:rsid w:val="001A022C"/>
    <w:rsid w:val="001A0B7B"/>
    <w:rsid w:val="001A0FAB"/>
    <w:rsid w:val="001A14F0"/>
    <w:rsid w:val="001A26D8"/>
    <w:rsid w:val="001B22A2"/>
    <w:rsid w:val="001B2890"/>
    <w:rsid w:val="001B5C9F"/>
    <w:rsid w:val="001B627F"/>
    <w:rsid w:val="001B7006"/>
    <w:rsid w:val="001C030A"/>
    <w:rsid w:val="001C12C0"/>
    <w:rsid w:val="001C24CF"/>
    <w:rsid w:val="001C24FA"/>
    <w:rsid w:val="001C34F1"/>
    <w:rsid w:val="001C4869"/>
    <w:rsid w:val="001C7033"/>
    <w:rsid w:val="001C7412"/>
    <w:rsid w:val="001E0D81"/>
    <w:rsid w:val="001E221A"/>
    <w:rsid w:val="001E2294"/>
    <w:rsid w:val="001E4324"/>
    <w:rsid w:val="001E7243"/>
    <w:rsid w:val="001F1ECD"/>
    <w:rsid w:val="001F58F1"/>
    <w:rsid w:val="001F62E7"/>
    <w:rsid w:val="0020153D"/>
    <w:rsid w:val="002054A8"/>
    <w:rsid w:val="002113AF"/>
    <w:rsid w:val="0021309F"/>
    <w:rsid w:val="00216488"/>
    <w:rsid w:val="00220678"/>
    <w:rsid w:val="00221F17"/>
    <w:rsid w:val="00230537"/>
    <w:rsid w:val="00230B47"/>
    <w:rsid w:val="0023554E"/>
    <w:rsid w:val="00235731"/>
    <w:rsid w:val="00237364"/>
    <w:rsid w:val="00243CFC"/>
    <w:rsid w:val="0024686F"/>
    <w:rsid w:val="002475C3"/>
    <w:rsid w:val="00250BF1"/>
    <w:rsid w:val="00253CF0"/>
    <w:rsid w:val="002558F1"/>
    <w:rsid w:val="00255D0E"/>
    <w:rsid w:val="00260F71"/>
    <w:rsid w:val="00263856"/>
    <w:rsid w:val="002646DC"/>
    <w:rsid w:val="0026483E"/>
    <w:rsid w:val="002649E6"/>
    <w:rsid w:val="00264E58"/>
    <w:rsid w:val="00265969"/>
    <w:rsid w:val="00266BD9"/>
    <w:rsid w:val="0027171C"/>
    <w:rsid w:val="0027361E"/>
    <w:rsid w:val="00273E54"/>
    <w:rsid w:val="002746B1"/>
    <w:rsid w:val="00275D06"/>
    <w:rsid w:val="00276384"/>
    <w:rsid w:val="00276470"/>
    <w:rsid w:val="002862F4"/>
    <w:rsid w:val="00286D6B"/>
    <w:rsid w:val="00287F7C"/>
    <w:rsid w:val="00291950"/>
    <w:rsid w:val="00292379"/>
    <w:rsid w:val="00292840"/>
    <w:rsid w:val="00293A89"/>
    <w:rsid w:val="00293EA0"/>
    <w:rsid w:val="002A05DB"/>
    <w:rsid w:val="002A0C06"/>
    <w:rsid w:val="002A116F"/>
    <w:rsid w:val="002A219B"/>
    <w:rsid w:val="002A2382"/>
    <w:rsid w:val="002A56F1"/>
    <w:rsid w:val="002A62D2"/>
    <w:rsid w:val="002B313F"/>
    <w:rsid w:val="002B3BF8"/>
    <w:rsid w:val="002B6A8B"/>
    <w:rsid w:val="002C081E"/>
    <w:rsid w:val="002C0B47"/>
    <w:rsid w:val="002C2439"/>
    <w:rsid w:val="002C247E"/>
    <w:rsid w:val="002D3E7A"/>
    <w:rsid w:val="002D4BF4"/>
    <w:rsid w:val="002D6D02"/>
    <w:rsid w:val="002F273E"/>
    <w:rsid w:val="002F2A71"/>
    <w:rsid w:val="002F488C"/>
    <w:rsid w:val="0030195E"/>
    <w:rsid w:val="003022AB"/>
    <w:rsid w:val="00306B71"/>
    <w:rsid w:val="00312621"/>
    <w:rsid w:val="003135CF"/>
    <w:rsid w:val="003155B3"/>
    <w:rsid w:val="0032218B"/>
    <w:rsid w:val="003222C6"/>
    <w:rsid w:val="00322EB2"/>
    <w:rsid w:val="00324216"/>
    <w:rsid w:val="00324C7C"/>
    <w:rsid w:val="0032611D"/>
    <w:rsid w:val="00337EF4"/>
    <w:rsid w:val="0034096D"/>
    <w:rsid w:val="00340E99"/>
    <w:rsid w:val="00341513"/>
    <w:rsid w:val="003416C2"/>
    <w:rsid w:val="0034178E"/>
    <w:rsid w:val="0034377D"/>
    <w:rsid w:val="00346D35"/>
    <w:rsid w:val="00351028"/>
    <w:rsid w:val="00353B3C"/>
    <w:rsid w:val="00354AFB"/>
    <w:rsid w:val="00356EB6"/>
    <w:rsid w:val="003603C3"/>
    <w:rsid w:val="00361E5C"/>
    <w:rsid w:val="00362F52"/>
    <w:rsid w:val="00365F1A"/>
    <w:rsid w:val="00371452"/>
    <w:rsid w:val="00372838"/>
    <w:rsid w:val="003729AE"/>
    <w:rsid w:val="00375C44"/>
    <w:rsid w:val="003767DD"/>
    <w:rsid w:val="0038329C"/>
    <w:rsid w:val="00384146"/>
    <w:rsid w:val="00385151"/>
    <w:rsid w:val="00386B35"/>
    <w:rsid w:val="003933C1"/>
    <w:rsid w:val="003961AC"/>
    <w:rsid w:val="003A078A"/>
    <w:rsid w:val="003A2C99"/>
    <w:rsid w:val="003A32B9"/>
    <w:rsid w:val="003A3A27"/>
    <w:rsid w:val="003A6291"/>
    <w:rsid w:val="003A7F75"/>
    <w:rsid w:val="003B5675"/>
    <w:rsid w:val="003B7096"/>
    <w:rsid w:val="003B787A"/>
    <w:rsid w:val="003B7A1B"/>
    <w:rsid w:val="003C2157"/>
    <w:rsid w:val="003C4AE4"/>
    <w:rsid w:val="003C532B"/>
    <w:rsid w:val="003C6272"/>
    <w:rsid w:val="003D3C73"/>
    <w:rsid w:val="003D7608"/>
    <w:rsid w:val="003E4ED8"/>
    <w:rsid w:val="003E7BAE"/>
    <w:rsid w:val="003F2437"/>
    <w:rsid w:val="003F5710"/>
    <w:rsid w:val="00401144"/>
    <w:rsid w:val="00402D50"/>
    <w:rsid w:val="0041489E"/>
    <w:rsid w:val="00417ADB"/>
    <w:rsid w:val="00421884"/>
    <w:rsid w:val="00426203"/>
    <w:rsid w:val="00431A96"/>
    <w:rsid w:val="00432A0D"/>
    <w:rsid w:val="00432DF8"/>
    <w:rsid w:val="0044558F"/>
    <w:rsid w:val="00451FB7"/>
    <w:rsid w:val="00454602"/>
    <w:rsid w:val="00460F70"/>
    <w:rsid w:val="00461161"/>
    <w:rsid w:val="004639B9"/>
    <w:rsid w:val="00466054"/>
    <w:rsid w:val="004724E5"/>
    <w:rsid w:val="0047633D"/>
    <w:rsid w:val="00477F19"/>
    <w:rsid w:val="00482F2F"/>
    <w:rsid w:val="00482F9F"/>
    <w:rsid w:val="00484856"/>
    <w:rsid w:val="00484FE3"/>
    <w:rsid w:val="004851D7"/>
    <w:rsid w:val="0048753A"/>
    <w:rsid w:val="00487B77"/>
    <w:rsid w:val="004A0C12"/>
    <w:rsid w:val="004A26F1"/>
    <w:rsid w:val="004A507B"/>
    <w:rsid w:val="004A5BA4"/>
    <w:rsid w:val="004A7EBA"/>
    <w:rsid w:val="004B018A"/>
    <w:rsid w:val="004B19AF"/>
    <w:rsid w:val="004B48A3"/>
    <w:rsid w:val="004B51BC"/>
    <w:rsid w:val="004C4699"/>
    <w:rsid w:val="004C67E0"/>
    <w:rsid w:val="004D0F30"/>
    <w:rsid w:val="004D19E0"/>
    <w:rsid w:val="004D3464"/>
    <w:rsid w:val="004E02F6"/>
    <w:rsid w:val="004E0511"/>
    <w:rsid w:val="004E06FE"/>
    <w:rsid w:val="004E0E3C"/>
    <w:rsid w:val="004E45F4"/>
    <w:rsid w:val="004F07D0"/>
    <w:rsid w:val="004F08D9"/>
    <w:rsid w:val="004F0BF6"/>
    <w:rsid w:val="004F3EBA"/>
    <w:rsid w:val="004F4C88"/>
    <w:rsid w:val="004F4EEB"/>
    <w:rsid w:val="00501025"/>
    <w:rsid w:val="005116EE"/>
    <w:rsid w:val="00513939"/>
    <w:rsid w:val="005179D8"/>
    <w:rsid w:val="00520E30"/>
    <w:rsid w:val="00520EC9"/>
    <w:rsid w:val="005255BE"/>
    <w:rsid w:val="005264C7"/>
    <w:rsid w:val="00531EA8"/>
    <w:rsid w:val="00532799"/>
    <w:rsid w:val="005335A8"/>
    <w:rsid w:val="00534113"/>
    <w:rsid w:val="005342F9"/>
    <w:rsid w:val="005370DE"/>
    <w:rsid w:val="00537771"/>
    <w:rsid w:val="00541B7F"/>
    <w:rsid w:val="00551461"/>
    <w:rsid w:val="00552BA9"/>
    <w:rsid w:val="00556BEB"/>
    <w:rsid w:val="00557B17"/>
    <w:rsid w:val="00573E7E"/>
    <w:rsid w:val="005744F2"/>
    <w:rsid w:val="0057564B"/>
    <w:rsid w:val="00586BA5"/>
    <w:rsid w:val="00591F9D"/>
    <w:rsid w:val="00596375"/>
    <w:rsid w:val="005968B8"/>
    <w:rsid w:val="00597541"/>
    <w:rsid w:val="005A1121"/>
    <w:rsid w:val="005A2451"/>
    <w:rsid w:val="005A3ECC"/>
    <w:rsid w:val="005B1FDF"/>
    <w:rsid w:val="005B37C1"/>
    <w:rsid w:val="005B4596"/>
    <w:rsid w:val="005C02AB"/>
    <w:rsid w:val="005C3147"/>
    <w:rsid w:val="005C3461"/>
    <w:rsid w:val="005C386F"/>
    <w:rsid w:val="005D3FD2"/>
    <w:rsid w:val="005D48C7"/>
    <w:rsid w:val="005D56D9"/>
    <w:rsid w:val="005E347A"/>
    <w:rsid w:val="005E4938"/>
    <w:rsid w:val="005E567D"/>
    <w:rsid w:val="005F0E6A"/>
    <w:rsid w:val="005F211E"/>
    <w:rsid w:val="005F23C1"/>
    <w:rsid w:val="005F3C57"/>
    <w:rsid w:val="005F45FD"/>
    <w:rsid w:val="005F6158"/>
    <w:rsid w:val="00604567"/>
    <w:rsid w:val="00604DC0"/>
    <w:rsid w:val="00606582"/>
    <w:rsid w:val="00620B49"/>
    <w:rsid w:val="00620EB7"/>
    <w:rsid w:val="00625204"/>
    <w:rsid w:val="00625B6E"/>
    <w:rsid w:val="00626048"/>
    <w:rsid w:val="006262F3"/>
    <w:rsid w:val="006265A8"/>
    <w:rsid w:val="0063012E"/>
    <w:rsid w:val="00632FD3"/>
    <w:rsid w:val="0063404E"/>
    <w:rsid w:val="00634857"/>
    <w:rsid w:val="00637D1D"/>
    <w:rsid w:val="00640A35"/>
    <w:rsid w:val="00641904"/>
    <w:rsid w:val="0064262E"/>
    <w:rsid w:val="00645450"/>
    <w:rsid w:val="006509CD"/>
    <w:rsid w:val="00651BAE"/>
    <w:rsid w:val="00654189"/>
    <w:rsid w:val="00660208"/>
    <w:rsid w:val="006602EC"/>
    <w:rsid w:val="006649E0"/>
    <w:rsid w:val="00664FA3"/>
    <w:rsid w:val="00675D53"/>
    <w:rsid w:val="00686950"/>
    <w:rsid w:val="0069508D"/>
    <w:rsid w:val="006A16DE"/>
    <w:rsid w:val="006A25DF"/>
    <w:rsid w:val="006A4CFA"/>
    <w:rsid w:val="006A73FD"/>
    <w:rsid w:val="006B6203"/>
    <w:rsid w:val="006B66B6"/>
    <w:rsid w:val="006B674A"/>
    <w:rsid w:val="006C0003"/>
    <w:rsid w:val="006C07CE"/>
    <w:rsid w:val="006C1564"/>
    <w:rsid w:val="006C3221"/>
    <w:rsid w:val="006C631C"/>
    <w:rsid w:val="006D0DB1"/>
    <w:rsid w:val="006D4487"/>
    <w:rsid w:val="006E702F"/>
    <w:rsid w:val="006E794E"/>
    <w:rsid w:val="006F01D9"/>
    <w:rsid w:val="006F5979"/>
    <w:rsid w:val="00700C54"/>
    <w:rsid w:val="00703ADF"/>
    <w:rsid w:val="0070525F"/>
    <w:rsid w:val="00707CA3"/>
    <w:rsid w:val="0071064D"/>
    <w:rsid w:val="007107AB"/>
    <w:rsid w:val="00714B47"/>
    <w:rsid w:val="00716A87"/>
    <w:rsid w:val="007204E5"/>
    <w:rsid w:val="007215BA"/>
    <w:rsid w:val="0072510E"/>
    <w:rsid w:val="00726C07"/>
    <w:rsid w:val="007306D9"/>
    <w:rsid w:val="00732E6A"/>
    <w:rsid w:val="00747F20"/>
    <w:rsid w:val="007572A5"/>
    <w:rsid w:val="00757C22"/>
    <w:rsid w:val="0076134E"/>
    <w:rsid w:val="00762478"/>
    <w:rsid w:val="007644CA"/>
    <w:rsid w:val="00764D05"/>
    <w:rsid w:val="00766EE7"/>
    <w:rsid w:val="00770186"/>
    <w:rsid w:val="00770FB6"/>
    <w:rsid w:val="007733D8"/>
    <w:rsid w:val="00774B3A"/>
    <w:rsid w:val="00774F9B"/>
    <w:rsid w:val="007826E1"/>
    <w:rsid w:val="00785FCD"/>
    <w:rsid w:val="00791374"/>
    <w:rsid w:val="007913BD"/>
    <w:rsid w:val="0079164A"/>
    <w:rsid w:val="007938B5"/>
    <w:rsid w:val="007962D4"/>
    <w:rsid w:val="007A5C55"/>
    <w:rsid w:val="007B1F96"/>
    <w:rsid w:val="007B344F"/>
    <w:rsid w:val="007B65CF"/>
    <w:rsid w:val="007B67EC"/>
    <w:rsid w:val="007B78E7"/>
    <w:rsid w:val="007C254E"/>
    <w:rsid w:val="007C2747"/>
    <w:rsid w:val="007C4AD9"/>
    <w:rsid w:val="007D1191"/>
    <w:rsid w:val="007D3E24"/>
    <w:rsid w:val="007D471F"/>
    <w:rsid w:val="007D6D25"/>
    <w:rsid w:val="007E1615"/>
    <w:rsid w:val="007E1DFF"/>
    <w:rsid w:val="007E48CA"/>
    <w:rsid w:val="007E674E"/>
    <w:rsid w:val="007F34CB"/>
    <w:rsid w:val="007F39AE"/>
    <w:rsid w:val="0081032D"/>
    <w:rsid w:val="0081091D"/>
    <w:rsid w:val="00811D85"/>
    <w:rsid w:val="00811F59"/>
    <w:rsid w:val="008147ED"/>
    <w:rsid w:val="0081696B"/>
    <w:rsid w:val="00821864"/>
    <w:rsid w:val="00822F87"/>
    <w:rsid w:val="00823350"/>
    <w:rsid w:val="00825867"/>
    <w:rsid w:val="00827021"/>
    <w:rsid w:val="00832A8A"/>
    <w:rsid w:val="0083394A"/>
    <w:rsid w:val="008442BD"/>
    <w:rsid w:val="00851AC3"/>
    <w:rsid w:val="0085572B"/>
    <w:rsid w:val="008620EC"/>
    <w:rsid w:val="00867284"/>
    <w:rsid w:val="00867512"/>
    <w:rsid w:val="00867AAD"/>
    <w:rsid w:val="008738DB"/>
    <w:rsid w:val="00880628"/>
    <w:rsid w:val="00883116"/>
    <w:rsid w:val="00885CBD"/>
    <w:rsid w:val="008902F9"/>
    <w:rsid w:val="00893548"/>
    <w:rsid w:val="00893B87"/>
    <w:rsid w:val="00894313"/>
    <w:rsid w:val="0089479A"/>
    <w:rsid w:val="00896A6F"/>
    <w:rsid w:val="008A28AF"/>
    <w:rsid w:val="008A331C"/>
    <w:rsid w:val="008A424B"/>
    <w:rsid w:val="008B2624"/>
    <w:rsid w:val="008B426B"/>
    <w:rsid w:val="008B5F0F"/>
    <w:rsid w:val="008B71D6"/>
    <w:rsid w:val="008C2B50"/>
    <w:rsid w:val="008C3E49"/>
    <w:rsid w:val="008C4000"/>
    <w:rsid w:val="008D1FCA"/>
    <w:rsid w:val="008D6E6D"/>
    <w:rsid w:val="008D75D5"/>
    <w:rsid w:val="008F2D48"/>
    <w:rsid w:val="008F2F35"/>
    <w:rsid w:val="008F3659"/>
    <w:rsid w:val="008F4179"/>
    <w:rsid w:val="008F5035"/>
    <w:rsid w:val="00912506"/>
    <w:rsid w:val="00912CAA"/>
    <w:rsid w:val="00912FA0"/>
    <w:rsid w:val="00913E89"/>
    <w:rsid w:val="00920666"/>
    <w:rsid w:val="00923AD3"/>
    <w:rsid w:val="009308D6"/>
    <w:rsid w:val="00932111"/>
    <w:rsid w:val="009333CA"/>
    <w:rsid w:val="00934304"/>
    <w:rsid w:val="00942B4E"/>
    <w:rsid w:val="0094360E"/>
    <w:rsid w:val="00946480"/>
    <w:rsid w:val="00947BE9"/>
    <w:rsid w:val="00950DD1"/>
    <w:rsid w:val="009632E1"/>
    <w:rsid w:val="00963D5C"/>
    <w:rsid w:val="00971D0A"/>
    <w:rsid w:val="009733A4"/>
    <w:rsid w:val="00981DAC"/>
    <w:rsid w:val="0098753C"/>
    <w:rsid w:val="00992D1A"/>
    <w:rsid w:val="00993264"/>
    <w:rsid w:val="009949D7"/>
    <w:rsid w:val="009A12CA"/>
    <w:rsid w:val="009A1CAA"/>
    <w:rsid w:val="009A2CB1"/>
    <w:rsid w:val="009B13D1"/>
    <w:rsid w:val="009B2CEF"/>
    <w:rsid w:val="009B5B93"/>
    <w:rsid w:val="009B734F"/>
    <w:rsid w:val="009D0D09"/>
    <w:rsid w:val="009D15F2"/>
    <w:rsid w:val="009D1D37"/>
    <w:rsid w:val="009D2817"/>
    <w:rsid w:val="009D3540"/>
    <w:rsid w:val="009D5A76"/>
    <w:rsid w:val="009E3AE3"/>
    <w:rsid w:val="009E7993"/>
    <w:rsid w:val="009F1599"/>
    <w:rsid w:val="009F22D4"/>
    <w:rsid w:val="009F47C9"/>
    <w:rsid w:val="009F763F"/>
    <w:rsid w:val="009F7B47"/>
    <w:rsid w:val="00A0189E"/>
    <w:rsid w:val="00A044A3"/>
    <w:rsid w:val="00A04F73"/>
    <w:rsid w:val="00A05B6F"/>
    <w:rsid w:val="00A13191"/>
    <w:rsid w:val="00A14FC6"/>
    <w:rsid w:val="00A1621F"/>
    <w:rsid w:val="00A17F81"/>
    <w:rsid w:val="00A2501A"/>
    <w:rsid w:val="00A2668E"/>
    <w:rsid w:val="00A273D7"/>
    <w:rsid w:val="00A31204"/>
    <w:rsid w:val="00A315BE"/>
    <w:rsid w:val="00A330C5"/>
    <w:rsid w:val="00A34B60"/>
    <w:rsid w:val="00A404E2"/>
    <w:rsid w:val="00A40DF3"/>
    <w:rsid w:val="00A42D17"/>
    <w:rsid w:val="00A43CF2"/>
    <w:rsid w:val="00A453E1"/>
    <w:rsid w:val="00A5090A"/>
    <w:rsid w:val="00A53451"/>
    <w:rsid w:val="00A55825"/>
    <w:rsid w:val="00A56272"/>
    <w:rsid w:val="00A602FF"/>
    <w:rsid w:val="00A60A4B"/>
    <w:rsid w:val="00A62660"/>
    <w:rsid w:val="00A63EE6"/>
    <w:rsid w:val="00A66319"/>
    <w:rsid w:val="00A70B04"/>
    <w:rsid w:val="00A74AA2"/>
    <w:rsid w:val="00A812F4"/>
    <w:rsid w:val="00A81CF9"/>
    <w:rsid w:val="00A87206"/>
    <w:rsid w:val="00A936DD"/>
    <w:rsid w:val="00A95250"/>
    <w:rsid w:val="00A96931"/>
    <w:rsid w:val="00A96F2B"/>
    <w:rsid w:val="00A97C26"/>
    <w:rsid w:val="00AA38DE"/>
    <w:rsid w:val="00AA4FF9"/>
    <w:rsid w:val="00AA6556"/>
    <w:rsid w:val="00AB3DEC"/>
    <w:rsid w:val="00AB459B"/>
    <w:rsid w:val="00AB5937"/>
    <w:rsid w:val="00AB6B48"/>
    <w:rsid w:val="00AB7B2F"/>
    <w:rsid w:val="00AD380C"/>
    <w:rsid w:val="00AE320F"/>
    <w:rsid w:val="00AE3AB6"/>
    <w:rsid w:val="00AE6A6E"/>
    <w:rsid w:val="00AF2883"/>
    <w:rsid w:val="00AF290F"/>
    <w:rsid w:val="00AF7261"/>
    <w:rsid w:val="00B01FBB"/>
    <w:rsid w:val="00B02A82"/>
    <w:rsid w:val="00B03EB4"/>
    <w:rsid w:val="00B041B5"/>
    <w:rsid w:val="00B041FA"/>
    <w:rsid w:val="00B06DEE"/>
    <w:rsid w:val="00B102C1"/>
    <w:rsid w:val="00B123A9"/>
    <w:rsid w:val="00B14A84"/>
    <w:rsid w:val="00B14E53"/>
    <w:rsid w:val="00B15BFC"/>
    <w:rsid w:val="00B16638"/>
    <w:rsid w:val="00B22B5D"/>
    <w:rsid w:val="00B238C0"/>
    <w:rsid w:val="00B24DCF"/>
    <w:rsid w:val="00B27D28"/>
    <w:rsid w:val="00B31E40"/>
    <w:rsid w:val="00B32037"/>
    <w:rsid w:val="00B34435"/>
    <w:rsid w:val="00B3637A"/>
    <w:rsid w:val="00B36FF5"/>
    <w:rsid w:val="00B41B43"/>
    <w:rsid w:val="00B4321F"/>
    <w:rsid w:val="00B43FE9"/>
    <w:rsid w:val="00B47665"/>
    <w:rsid w:val="00B5331E"/>
    <w:rsid w:val="00B5672A"/>
    <w:rsid w:val="00B602E9"/>
    <w:rsid w:val="00B63CF2"/>
    <w:rsid w:val="00B676EC"/>
    <w:rsid w:val="00B67CFA"/>
    <w:rsid w:val="00B74721"/>
    <w:rsid w:val="00B7507C"/>
    <w:rsid w:val="00B75855"/>
    <w:rsid w:val="00B84970"/>
    <w:rsid w:val="00B9054C"/>
    <w:rsid w:val="00B915FA"/>
    <w:rsid w:val="00B9240C"/>
    <w:rsid w:val="00B926EC"/>
    <w:rsid w:val="00B93D9F"/>
    <w:rsid w:val="00B972CA"/>
    <w:rsid w:val="00BA24CC"/>
    <w:rsid w:val="00BA7480"/>
    <w:rsid w:val="00BB5287"/>
    <w:rsid w:val="00BC1661"/>
    <w:rsid w:val="00BC1D6C"/>
    <w:rsid w:val="00BC2196"/>
    <w:rsid w:val="00BC3FDC"/>
    <w:rsid w:val="00BD23F8"/>
    <w:rsid w:val="00BD442E"/>
    <w:rsid w:val="00BE10ED"/>
    <w:rsid w:val="00BE34C4"/>
    <w:rsid w:val="00BE5DB9"/>
    <w:rsid w:val="00BE5EEA"/>
    <w:rsid w:val="00BF645A"/>
    <w:rsid w:val="00C044DE"/>
    <w:rsid w:val="00C07D29"/>
    <w:rsid w:val="00C11AEF"/>
    <w:rsid w:val="00C13DF6"/>
    <w:rsid w:val="00C1500A"/>
    <w:rsid w:val="00C17324"/>
    <w:rsid w:val="00C1791E"/>
    <w:rsid w:val="00C27176"/>
    <w:rsid w:val="00C279B6"/>
    <w:rsid w:val="00C312DC"/>
    <w:rsid w:val="00C35CE2"/>
    <w:rsid w:val="00C36024"/>
    <w:rsid w:val="00C37A8A"/>
    <w:rsid w:val="00C42291"/>
    <w:rsid w:val="00C436F1"/>
    <w:rsid w:val="00C51EBC"/>
    <w:rsid w:val="00C53DD1"/>
    <w:rsid w:val="00C57FCE"/>
    <w:rsid w:val="00C6445E"/>
    <w:rsid w:val="00C64A79"/>
    <w:rsid w:val="00C64B6C"/>
    <w:rsid w:val="00C75FF8"/>
    <w:rsid w:val="00C761E7"/>
    <w:rsid w:val="00C85803"/>
    <w:rsid w:val="00C938DE"/>
    <w:rsid w:val="00C93CF5"/>
    <w:rsid w:val="00CA6B81"/>
    <w:rsid w:val="00CB01A9"/>
    <w:rsid w:val="00CB1BE5"/>
    <w:rsid w:val="00CB5411"/>
    <w:rsid w:val="00CB6F22"/>
    <w:rsid w:val="00CC12D5"/>
    <w:rsid w:val="00CC1B3E"/>
    <w:rsid w:val="00CD49D0"/>
    <w:rsid w:val="00CD6261"/>
    <w:rsid w:val="00CD6FE5"/>
    <w:rsid w:val="00CE46AE"/>
    <w:rsid w:val="00CF05E6"/>
    <w:rsid w:val="00CF25F9"/>
    <w:rsid w:val="00D037B7"/>
    <w:rsid w:val="00D119DC"/>
    <w:rsid w:val="00D13108"/>
    <w:rsid w:val="00D13230"/>
    <w:rsid w:val="00D15F1C"/>
    <w:rsid w:val="00D16349"/>
    <w:rsid w:val="00D218D8"/>
    <w:rsid w:val="00D21AB1"/>
    <w:rsid w:val="00D23CA5"/>
    <w:rsid w:val="00D2648E"/>
    <w:rsid w:val="00D267FF"/>
    <w:rsid w:val="00D26BB1"/>
    <w:rsid w:val="00D3013C"/>
    <w:rsid w:val="00D42DDC"/>
    <w:rsid w:val="00D4525C"/>
    <w:rsid w:val="00D45F1D"/>
    <w:rsid w:val="00D462D4"/>
    <w:rsid w:val="00D47A24"/>
    <w:rsid w:val="00D55002"/>
    <w:rsid w:val="00D55539"/>
    <w:rsid w:val="00D603CF"/>
    <w:rsid w:val="00D7385D"/>
    <w:rsid w:val="00D760A8"/>
    <w:rsid w:val="00D86AD0"/>
    <w:rsid w:val="00D86FAE"/>
    <w:rsid w:val="00D87C6F"/>
    <w:rsid w:val="00D91274"/>
    <w:rsid w:val="00D926F2"/>
    <w:rsid w:val="00D92AA0"/>
    <w:rsid w:val="00D93F3D"/>
    <w:rsid w:val="00D9531B"/>
    <w:rsid w:val="00D97004"/>
    <w:rsid w:val="00DA2A9A"/>
    <w:rsid w:val="00DA39AC"/>
    <w:rsid w:val="00DA4F2D"/>
    <w:rsid w:val="00DA55A8"/>
    <w:rsid w:val="00DA5EF2"/>
    <w:rsid w:val="00DB0C96"/>
    <w:rsid w:val="00DB1733"/>
    <w:rsid w:val="00DB1DE5"/>
    <w:rsid w:val="00DB6F49"/>
    <w:rsid w:val="00DC0322"/>
    <w:rsid w:val="00DC5296"/>
    <w:rsid w:val="00DC73D9"/>
    <w:rsid w:val="00DD30CA"/>
    <w:rsid w:val="00DD569D"/>
    <w:rsid w:val="00DD5B6F"/>
    <w:rsid w:val="00DD6166"/>
    <w:rsid w:val="00DD70BF"/>
    <w:rsid w:val="00DE26C2"/>
    <w:rsid w:val="00DE3C84"/>
    <w:rsid w:val="00DE3E3D"/>
    <w:rsid w:val="00DE3EED"/>
    <w:rsid w:val="00DE5FFC"/>
    <w:rsid w:val="00DF610D"/>
    <w:rsid w:val="00E00584"/>
    <w:rsid w:val="00E11C7E"/>
    <w:rsid w:val="00E135EB"/>
    <w:rsid w:val="00E17446"/>
    <w:rsid w:val="00E21B81"/>
    <w:rsid w:val="00E22B58"/>
    <w:rsid w:val="00E27C81"/>
    <w:rsid w:val="00E30004"/>
    <w:rsid w:val="00E369E7"/>
    <w:rsid w:val="00E37F66"/>
    <w:rsid w:val="00E41F89"/>
    <w:rsid w:val="00E43876"/>
    <w:rsid w:val="00E44260"/>
    <w:rsid w:val="00E461E7"/>
    <w:rsid w:val="00E50F70"/>
    <w:rsid w:val="00E54A79"/>
    <w:rsid w:val="00E54FD7"/>
    <w:rsid w:val="00E55523"/>
    <w:rsid w:val="00E674B9"/>
    <w:rsid w:val="00E77A7B"/>
    <w:rsid w:val="00E836D3"/>
    <w:rsid w:val="00E8560D"/>
    <w:rsid w:val="00E935AB"/>
    <w:rsid w:val="00E97A38"/>
    <w:rsid w:val="00EA1178"/>
    <w:rsid w:val="00EA3B78"/>
    <w:rsid w:val="00EA3CDB"/>
    <w:rsid w:val="00EA7107"/>
    <w:rsid w:val="00EA717B"/>
    <w:rsid w:val="00EB3C1C"/>
    <w:rsid w:val="00EC6523"/>
    <w:rsid w:val="00EC6578"/>
    <w:rsid w:val="00EF13D5"/>
    <w:rsid w:val="00EF2545"/>
    <w:rsid w:val="00EF2E44"/>
    <w:rsid w:val="00EF6ECD"/>
    <w:rsid w:val="00F00FA0"/>
    <w:rsid w:val="00F10742"/>
    <w:rsid w:val="00F120CA"/>
    <w:rsid w:val="00F13614"/>
    <w:rsid w:val="00F147D4"/>
    <w:rsid w:val="00F16A37"/>
    <w:rsid w:val="00F20EBF"/>
    <w:rsid w:val="00F220AC"/>
    <w:rsid w:val="00F22F35"/>
    <w:rsid w:val="00F263D5"/>
    <w:rsid w:val="00F26BAC"/>
    <w:rsid w:val="00F26DD6"/>
    <w:rsid w:val="00F27C25"/>
    <w:rsid w:val="00F31E4E"/>
    <w:rsid w:val="00F3210A"/>
    <w:rsid w:val="00F33077"/>
    <w:rsid w:val="00F3343F"/>
    <w:rsid w:val="00F36A9D"/>
    <w:rsid w:val="00F404EA"/>
    <w:rsid w:val="00F617C5"/>
    <w:rsid w:val="00F62635"/>
    <w:rsid w:val="00F632EA"/>
    <w:rsid w:val="00F63765"/>
    <w:rsid w:val="00F67623"/>
    <w:rsid w:val="00F67F01"/>
    <w:rsid w:val="00F7152E"/>
    <w:rsid w:val="00F72DF2"/>
    <w:rsid w:val="00F72F0E"/>
    <w:rsid w:val="00F75D49"/>
    <w:rsid w:val="00F84055"/>
    <w:rsid w:val="00F84AA1"/>
    <w:rsid w:val="00F86248"/>
    <w:rsid w:val="00F90BE5"/>
    <w:rsid w:val="00F95F8A"/>
    <w:rsid w:val="00F97A93"/>
    <w:rsid w:val="00FB0DAC"/>
    <w:rsid w:val="00FB202C"/>
    <w:rsid w:val="00FC4AE3"/>
    <w:rsid w:val="00FC545B"/>
    <w:rsid w:val="00FC7B3C"/>
    <w:rsid w:val="00FD0BA0"/>
    <w:rsid w:val="00FD2D42"/>
    <w:rsid w:val="00FE20C3"/>
    <w:rsid w:val="00FE315F"/>
    <w:rsid w:val="00FE4380"/>
    <w:rsid w:val="00FE4E44"/>
    <w:rsid w:val="00FF0206"/>
    <w:rsid w:val="00FF0219"/>
    <w:rsid w:val="00FF26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5BE"/>
    <w:pPr>
      <w:widowControl w:val="0"/>
      <w:jc w:val="both"/>
    </w:pPr>
    <w:rPr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041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21AB1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179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D7608"/>
    <w:rPr>
      <w:rFonts w:cs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3D7608"/>
    <w:rPr>
      <w:rFonts w:ascii="Cambria" w:eastAsia="宋体" w:hAnsi="Cambria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3D7608"/>
    <w:rPr>
      <w:rFonts w:cs="Times New Roman"/>
      <w:b/>
      <w:bCs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rsid w:val="00C1791E"/>
    <w:pPr>
      <w:shd w:val="clear" w:color="auto" w:fill="00008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3D7608"/>
    <w:rPr>
      <w:rFonts w:cs="Times New Roman"/>
      <w:sz w:val="2"/>
    </w:rPr>
  </w:style>
  <w:style w:type="table" w:styleId="TableGrid">
    <w:name w:val="Table Grid"/>
    <w:basedOn w:val="TableNormal"/>
    <w:uiPriority w:val="99"/>
    <w:rsid w:val="0041489E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5791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791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7</Pages>
  <Words>603</Words>
  <Characters>3440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Gamelala-SDK数据接口</dc:title>
  <dc:subject/>
  <dc:creator/>
  <cp:keywords/>
  <dc:description/>
  <cp:lastModifiedBy>X</cp:lastModifiedBy>
  <cp:revision>30</cp:revision>
  <dcterms:created xsi:type="dcterms:W3CDTF">2014-02-27T07:54:00Z</dcterms:created>
  <dcterms:modified xsi:type="dcterms:W3CDTF">2014-02-28T01:15:00Z</dcterms:modified>
</cp:coreProperties>
</file>